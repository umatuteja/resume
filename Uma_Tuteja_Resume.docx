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22E74" w14:textId="37EE70E7" w:rsidR="00384887" w:rsidRPr="0088099D" w:rsidRDefault="007004CC" w:rsidP="00BA3DFC">
      <w:pPr>
        <w:pStyle w:val="Heading1"/>
        <w:rPr>
          <w:rFonts w:ascii="Cambria" w:hAnsi="Cambria" w:cs="Arial"/>
          <w:color w:val="auto"/>
          <w:sz w:val="24"/>
          <w:szCs w:val="24"/>
          <w:u w:val="single"/>
        </w:rPr>
      </w:pPr>
      <w:r w:rsidRPr="0088099D">
        <w:rPr>
          <w:rFonts w:ascii="Cambria" w:hAnsi="Cambria" w:cs="Arial"/>
          <w:color w:val="auto"/>
          <w:sz w:val="24"/>
          <w:szCs w:val="24"/>
          <w:u w:val="single"/>
        </w:rPr>
        <w:t>Personal</w:t>
      </w:r>
      <w:r w:rsidR="00656D38" w:rsidRPr="0088099D">
        <w:rPr>
          <w:rFonts w:ascii="Cambria" w:hAnsi="Cambria" w:cs="Arial"/>
          <w:color w:val="auto"/>
          <w:sz w:val="24"/>
          <w:szCs w:val="24"/>
          <w:u w:val="single"/>
        </w:rPr>
        <w:t xml:space="preserve"> Profile </w:t>
      </w:r>
    </w:p>
    <w:p w14:paraId="26BF27E9" w14:textId="0F5BA8D6" w:rsidR="002D5DC7" w:rsidRPr="0088099D" w:rsidRDefault="00AB4326" w:rsidP="00AB4326">
      <w:pPr>
        <w:pStyle w:val="BodyText2"/>
        <w:suppressAutoHyphens w:val="0"/>
        <w:spacing w:after="0" w:line="240" w:lineRule="auto"/>
        <w:jc w:val="both"/>
        <w:rPr>
          <w:rFonts w:ascii="Cambria" w:eastAsiaTheme="minorEastAsia" w:hAnsi="Cambria" w:cs="Arial"/>
          <w:sz w:val="22"/>
          <w:szCs w:val="22"/>
          <w:lang w:eastAsia="ja-JP"/>
        </w:rPr>
      </w:pPr>
      <w:r w:rsidRPr="0088099D">
        <w:rPr>
          <w:rFonts w:ascii="Cambria" w:eastAsiaTheme="minorEastAsia" w:hAnsi="Cambria" w:cs="Arial"/>
          <w:sz w:val="22"/>
          <w:szCs w:val="22"/>
          <w:lang w:eastAsia="ja-JP"/>
        </w:rPr>
        <w:t>As a skilled data analyst with</w:t>
      </w:r>
      <w:r w:rsidR="009F7E43" w:rsidRPr="0088099D">
        <w:rPr>
          <w:rFonts w:ascii="Cambria" w:eastAsiaTheme="minorEastAsia" w:hAnsi="Cambria" w:cs="Arial"/>
          <w:sz w:val="22"/>
          <w:szCs w:val="22"/>
          <w:lang w:eastAsia="ja-JP"/>
        </w:rPr>
        <w:t xml:space="preserve"> over 5 years of experience in </w:t>
      </w:r>
      <w:r w:rsidR="00CE6670" w:rsidRPr="0088099D">
        <w:rPr>
          <w:rFonts w:ascii="Cambria" w:eastAsiaTheme="minorEastAsia" w:hAnsi="Cambria" w:cs="Arial"/>
          <w:sz w:val="22"/>
          <w:szCs w:val="22"/>
          <w:lang w:eastAsia="ja-JP"/>
        </w:rPr>
        <w:t xml:space="preserve">the </w:t>
      </w:r>
      <w:r w:rsidR="009F7E43" w:rsidRPr="0088099D">
        <w:rPr>
          <w:rFonts w:ascii="Cambria" w:eastAsiaTheme="minorEastAsia" w:hAnsi="Cambria" w:cs="Arial"/>
          <w:sz w:val="22"/>
          <w:szCs w:val="22"/>
          <w:lang w:eastAsia="ja-JP"/>
        </w:rPr>
        <w:t>S</w:t>
      </w:r>
      <w:r w:rsidRPr="0088099D">
        <w:rPr>
          <w:rFonts w:ascii="Cambria" w:eastAsiaTheme="minorEastAsia" w:hAnsi="Cambria" w:cs="Arial"/>
          <w:sz w:val="22"/>
          <w:szCs w:val="22"/>
          <w:lang w:eastAsia="ja-JP"/>
        </w:rPr>
        <w:t>oftware d</w:t>
      </w:r>
      <w:r w:rsidR="005F75DD" w:rsidRPr="0088099D">
        <w:rPr>
          <w:rFonts w:ascii="Cambria" w:eastAsiaTheme="minorEastAsia" w:hAnsi="Cambria" w:cs="Arial"/>
          <w:sz w:val="22"/>
          <w:szCs w:val="22"/>
          <w:lang w:eastAsia="ja-JP"/>
        </w:rPr>
        <w:t>evelopment life cycle, specialis</w:t>
      </w:r>
      <w:r w:rsidRPr="0088099D">
        <w:rPr>
          <w:rFonts w:ascii="Cambria" w:eastAsiaTheme="minorEastAsia" w:hAnsi="Cambria" w:cs="Arial"/>
          <w:sz w:val="22"/>
          <w:szCs w:val="22"/>
          <w:lang w:eastAsia="ja-JP"/>
        </w:rPr>
        <w:t>ing in data analysis and management, I hold a Bachelor of Technology in Information Technology. Recently, I earned a Graduate Certificate in Data Science Fundamentals from Latrobe University (equivalent to AQF level 8) and also obtain</w:t>
      </w:r>
      <w:r w:rsidR="002D5C47" w:rsidRPr="0088099D">
        <w:rPr>
          <w:rFonts w:ascii="Cambria" w:eastAsiaTheme="minorEastAsia" w:hAnsi="Cambria" w:cs="Arial"/>
          <w:sz w:val="22"/>
          <w:szCs w:val="22"/>
          <w:lang w:eastAsia="ja-JP"/>
        </w:rPr>
        <w:t>ed a Python Programming C</w:t>
      </w:r>
      <w:r w:rsidRPr="0088099D">
        <w:rPr>
          <w:rFonts w:ascii="Cambria" w:eastAsiaTheme="minorEastAsia" w:hAnsi="Cambria" w:cs="Arial"/>
          <w:sz w:val="22"/>
          <w:szCs w:val="22"/>
          <w:lang w:eastAsia="ja-JP"/>
        </w:rPr>
        <w:t xml:space="preserve">ertificate from </w:t>
      </w:r>
      <w:r w:rsidR="00CE6670" w:rsidRPr="0088099D">
        <w:rPr>
          <w:rFonts w:ascii="Cambria" w:eastAsiaTheme="minorEastAsia" w:hAnsi="Cambria" w:cs="Arial"/>
          <w:sz w:val="22"/>
          <w:szCs w:val="22"/>
          <w:lang w:eastAsia="ja-JP"/>
        </w:rPr>
        <w:t xml:space="preserve">the </w:t>
      </w:r>
      <w:r w:rsidRPr="0088099D">
        <w:rPr>
          <w:rFonts w:ascii="Cambria" w:eastAsiaTheme="minorEastAsia" w:hAnsi="Cambria" w:cs="Arial"/>
          <w:sz w:val="22"/>
          <w:szCs w:val="22"/>
          <w:lang w:eastAsia="ja-JP"/>
        </w:rPr>
        <w:t xml:space="preserve">General Assembly. Following a dedicated period raising my family, I'm enthusiastic about re-entering the IT industry, poised to apply my analytical skills and diverse technical background. </w:t>
      </w:r>
    </w:p>
    <w:p w14:paraId="12CCBB60" w14:textId="2B9C06D6" w:rsidR="00F32317" w:rsidRPr="0088099D" w:rsidRDefault="006336D4" w:rsidP="00F32317">
      <w:pPr>
        <w:pStyle w:val="Heading1"/>
        <w:rPr>
          <w:rFonts w:ascii="Cambria" w:hAnsi="Cambria" w:cs="Arial"/>
          <w:color w:val="auto"/>
          <w:sz w:val="16"/>
          <w:szCs w:val="16"/>
          <w:u w:val="single"/>
        </w:rPr>
      </w:pPr>
      <w:r w:rsidRPr="0088099D">
        <w:rPr>
          <w:rFonts w:ascii="Cambria" w:hAnsi="Cambria" w:cs="Arial"/>
          <w:b w:val="0"/>
          <w:noProof/>
          <w:color w:val="auto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9140CD" wp14:editId="363A6DA3">
                <wp:simplePos x="0" y="0"/>
                <wp:positionH relativeFrom="column">
                  <wp:posOffset>-26035</wp:posOffset>
                </wp:positionH>
                <wp:positionV relativeFrom="paragraph">
                  <wp:posOffset>114300</wp:posOffset>
                </wp:positionV>
                <wp:extent cx="61817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9pt" to="484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784236" w:rsidRPr="0088099D">
        <w:rPr>
          <w:rFonts w:ascii="Cambria" w:hAnsi="Cambria" w:cs="Arial"/>
          <w:color w:val="auto"/>
          <w:sz w:val="24"/>
          <w:szCs w:val="24"/>
          <w:u w:val="single"/>
        </w:rPr>
        <w:t>Key Skills</w:t>
      </w:r>
      <w:r w:rsidR="00F32317" w:rsidRPr="0088099D">
        <w:rPr>
          <w:rFonts w:ascii="Cambria" w:hAnsi="Cambria" w:cs="Arial"/>
          <w:color w:val="auto"/>
          <w:sz w:val="24"/>
          <w:szCs w:val="24"/>
          <w:u w:val="single"/>
        </w:rPr>
        <w:t xml:space="preserve"> </w:t>
      </w:r>
    </w:p>
    <w:p w14:paraId="1C9589D2" w14:textId="3F5CAB73" w:rsidR="006C3DD5" w:rsidRPr="0088099D" w:rsidRDefault="00F32317" w:rsidP="00276972">
      <w:pPr>
        <w:rPr>
          <w:rFonts w:ascii="Cambria" w:hAnsi="Cambria" w:cs="Arial"/>
          <w:b/>
          <w:color w:val="auto"/>
          <w:sz w:val="16"/>
          <w:szCs w:val="16"/>
          <w:u w:val="single"/>
        </w:rPr>
      </w:pPr>
      <w:r w:rsidRPr="0088099D">
        <w:rPr>
          <w:rFonts w:ascii="Cambria" w:hAnsi="Cambria" w:cs="Arial"/>
          <w:b/>
          <w:color w:val="auto"/>
          <w:u w:val="single"/>
        </w:rPr>
        <w:t>Data Analytical Skills</w:t>
      </w:r>
      <w:r w:rsidRPr="0088099D">
        <w:rPr>
          <w:rFonts w:ascii="Cambria" w:hAnsi="Cambria" w:cs="Arial"/>
          <w:b/>
          <w:color w:val="auto"/>
        </w:rPr>
        <w:t xml:space="preserve">: </w:t>
      </w:r>
      <w:r w:rsidRPr="0088099D">
        <w:rPr>
          <w:rFonts w:ascii="Cambria" w:hAnsi="Cambria" w:cs="Arial"/>
          <w:color w:val="auto"/>
        </w:rPr>
        <w:t xml:space="preserve">Proficient in consolidating and managing data </w:t>
      </w:r>
      <w:r w:rsidR="00AD74EF" w:rsidRPr="0088099D">
        <w:rPr>
          <w:rFonts w:ascii="Cambria" w:hAnsi="Cambria" w:cs="Arial"/>
          <w:color w:val="auto"/>
        </w:rPr>
        <w:t xml:space="preserve">from diverse systems, </w:t>
      </w:r>
      <w:r w:rsidR="005F75DD" w:rsidRPr="0088099D">
        <w:rPr>
          <w:rFonts w:ascii="Cambria" w:hAnsi="Cambria" w:cs="Arial"/>
          <w:color w:val="auto"/>
        </w:rPr>
        <w:t>utilis</w:t>
      </w:r>
      <w:r w:rsidR="00276972" w:rsidRPr="0088099D">
        <w:rPr>
          <w:rFonts w:ascii="Cambria" w:hAnsi="Cambria" w:cs="Arial"/>
          <w:color w:val="auto"/>
        </w:rPr>
        <w:t>ing</w:t>
      </w:r>
      <w:r w:rsidR="005013C9" w:rsidRPr="0088099D">
        <w:rPr>
          <w:rFonts w:ascii="Cambria" w:hAnsi="Cambria" w:cs="Arial"/>
          <w:color w:val="auto"/>
        </w:rPr>
        <w:t xml:space="preserve"> analytics solutions to retriev</w:t>
      </w:r>
      <w:r w:rsidR="00AD74EF" w:rsidRPr="0088099D">
        <w:rPr>
          <w:rFonts w:ascii="Cambria" w:hAnsi="Cambria" w:cs="Arial"/>
          <w:color w:val="auto"/>
        </w:rPr>
        <w:t>e, modify, integrate, and analys</w:t>
      </w:r>
      <w:r w:rsidR="005013C9" w:rsidRPr="0088099D">
        <w:rPr>
          <w:rFonts w:ascii="Cambria" w:hAnsi="Cambria" w:cs="Arial"/>
          <w:color w:val="auto"/>
        </w:rPr>
        <w:t xml:space="preserve">e information for </w:t>
      </w:r>
      <w:r w:rsidR="008D1111" w:rsidRPr="0088099D">
        <w:rPr>
          <w:rFonts w:ascii="Cambria" w:hAnsi="Cambria" w:cs="Arial"/>
          <w:color w:val="auto"/>
        </w:rPr>
        <w:t xml:space="preserve">practical </w:t>
      </w:r>
      <w:r w:rsidR="005013C9" w:rsidRPr="0088099D">
        <w:rPr>
          <w:rFonts w:ascii="Cambria" w:hAnsi="Cambria" w:cs="Arial"/>
          <w:color w:val="auto"/>
        </w:rPr>
        <w:t>insights. Skilled in</w:t>
      </w:r>
      <w:r w:rsidR="00AB4326" w:rsidRPr="0088099D">
        <w:rPr>
          <w:rFonts w:ascii="Cambria" w:hAnsi="Cambria" w:cs="Arial"/>
          <w:color w:val="auto"/>
        </w:rPr>
        <w:t xml:space="preserve"> </w:t>
      </w:r>
      <w:r w:rsidR="005013C9" w:rsidRPr="0088099D">
        <w:rPr>
          <w:rFonts w:ascii="Cambria" w:hAnsi="Cambria" w:cs="Arial"/>
          <w:color w:val="auto"/>
        </w:rPr>
        <w:t xml:space="preserve">statistical analyses, leveraging </w:t>
      </w:r>
      <w:r w:rsidR="005013C9" w:rsidRPr="0088099D">
        <w:rPr>
          <w:rFonts w:ascii="Cambria" w:hAnsi="Cambria" w:cs="Arial"/>
          <w:b/>
          <w:color w:val="auto"/>
        </w:rPr>
        <w:t>SAS and Python</w:t>
      </w:r>
      <w:r w:rsidR="00AD74EF" w:rsidRPr="0088099D">
        <w:rPr>
          <w:rFonts w:ascii="Cambria" w:hAnsi="Cambria" w:cs="Arial"/>
          <w:color w:val="auto"/>
        </w:rPr>
        <w:t xml:space="preserve"> for data analysis and visualis</w:t>
      </w:r>
      <w:r w:rsidR="005013C9" w:rsidRPr="0088099D">
        <w:rPr>
          <w:rFonts w:ascii="Cambria" w:hAnsi="Cambria" w:cs="Arial"/>
          <w:color w:val="auto"/>
        </w:rPr>
        <w:t>ation across platforms.</w:t>
      </w:r>
    </w:p>
    <w:p w14:paraId="2D468095" w14:textId="77777777" w:rsidR="005013C9" w:rsidRPr="0088099D" w:rsidRDefault="005013C9" w:rsidP="005013C9">
      <w:pPr>
        <w:pStyle w:val="ListParagraph"/>
        <w:ind w:left="502"/>
        <w:rPr>
          <w:rFonts w:ascii="Cambria" w:hAnsi="Cambria" w:cs="Arial"/>
          <w:b/>
          <w:color w:val="auto"/>
          <w:sz w:val="16"/>
          <w:szCs w:val="16"/>
          <w:u w:val="single"/>
        </w:rPr>
      </w:pPr>
    </w:p>
    <w:p w14:paraId="3D803D4E" w14:textId="081A77AB" w:rsidR="006C3DD5" w:rsidRPr="0088099D" w:rsidRDefault="00F32317" w:rsidP="00142960">
      <w:pPr>
        <w:rPr>
          <w:rFonts w:ascii="Cambria" w:hAnsi="Cambria" w:cs="Arial"/>
          <w:b/>
          <w:color w:val="auto"/>
          <w:sz w:val="16"/>
          <w:szCs w:val="16"/>
        </w:rPr>
      </w:pPr>
      <w:r w:rsidRPr="0088099D">
        <w:rPr>
          <w:rFonts w:ascii="Cambria" w:hAnsi="Cambria" w:cs="Arial"/>
          <w:b/>
          <w:color w:val="auto"/>
          <w:u w:val="single"/>
        </w:rPr>
        <w:t>Tools Proficiency:</w:t>
      </w:r>
      <w:r w:rsidR="00142960" w:rsidRPr="0088099D">
        <w:rPr>
          <w:rFonts w:ascii="Cambria" w:hAnsi="Cambria" w:cs="Arial"/>
          <w:b/>
          <w:color w:val="auto"/>
        </w:rPr>
        <w:t xml:space="preserve">      </w:t>
      </w:r>
    </w:p>
    <w:p w14:paraId="71687440" w14:textId="1D625AFE" w:rsidR="00142960" w:rsidRDefault="00142960" w:rsidP="00622291">
      <w:pPr>
        <w:pStyle w:val="ListParagraph"/>
        <w:numPr>
          <w:ilvl w:val="0"/>
          <w:numId w:val="29"/>
        </w:numPr>
        <w:rPr>
          <w:rFonts w:ascii="Cambria" w:hAnsi="Cambria" w:cs="Arial"/>
          <w:color w:val="auto"/>
        </w:rPr>
      </w:pPr>
      <w:r w:rsidRPr="0088099D">
        <w:rPr>
          <w:rFonts w:ascii="Cambria" w:hAnsi="Cambria" w:cs="Arial"/>
          <w:b/>
          <w:color w:val="auto"/>
        </w:rPr>
        <w:t xml:space="preserve">Python: </w:t>
      </w:r>
      <w:r w:rsidR="000E27F1" w:rsidRPr="0088099D">
        <w:rPr>
          <w:rFonts w:ascii="Cambria" w:hAnsi="Cambria" w:cs="Arial"/>
          <w:color w:val="auto"/>
        </w:rPr>
        <w:t xml:space="preserve">Skilled </w:t>
      </w:r>
      <w:r w:rsidR="00AB4326" w:rsidRPr="0088099D">
        <w:rPr>
          <w:rFonts w:ascii="Cambria" w:hAnsi="Cambria" w:cs="Arial"/>
          <w:color w:val="auto"/>
        </w:rPr>
        <w:t>in</w:t>
      </w:r>
      <w:r w:rsidR="00A97DC7" w:rsidRPr="0088099D">
        <w:rPr>
          <w:rFonts w:ascii="Cambria" w:hAnsi="Cambria" w:cs="Arial"/>
          <w:color w:val="auto"/>
        </w:rPr>
        <w:t xml:space="preserve"> Python functionalities encompassing file handling, functions, classes, loops, and data structures, with expertise in using </w:t>
      </w:r>
      <w:r w:rsidR="00A97DC7" w:rsidRPr="00540929">
        <w:rPr>
          <w:rFonts w:ascii="Cambria" w:hAnsi="Cambria" w:cs="Arial"/>
          <w:color w:val="auto"/>
        </w:rPr>
        <w:t>Pandas for</w:t>
      </w:r>
      <w:r w:rsidR="00A97DC7" w:rsidRPr="0088099D">
        <w:rPr>
          <w:rFonts w:ascii="Cambria" w:hAnsi="Cambria" w:cs="Arial"/>
          <w:color w:val="auto"/>
        </w:rPr>
        <w:t xml:space="preserve"> data manipulation, Matplotlib and Seaborn for data visuali</w:t>
      </w:r>
      <w:r w:rsidR="0089034D" w:rsidRPr="0088099D">
        <w:rPr>
          <w:rFonts w:ascii="Cambria" w:hAnsi="Cambria" w:cs="Arial"/>
          <w:color w:val="auto"/>
        </w:rPr>
        <w:t>s</w:t>
      </w:r>
      <w:r w:rsidR="00A97DC7" w:rsidRPr="0088099D">
        <w:rPr>
          <w:rFonts w:ascii="Cambria" w:hAnsi="Cambria" w:cs="Arial"/>
          <w:color w:val="auto"/>
        </w:rPr>
        <w:t xml:space="preserve">ation, and working with </w:t>
      </w:r>
      <w:r w:rsidR="00A97DC7" w:rsidRPr="00540929">
        <w:rPr>
          <w:rFonts w:ascii="Cambria" w:hAnsi="Cambria" w:cs="Arial"/>
          <w:color w:val="auto"/>
        </w:rPr>
        <w:t>APIs and Flask for web</w:t>
      </w:r>
      <w:r w:rsidR="00A97DC7" w:rsidRPr="0088099D">
        <w:rPr>
          <w:rFonts w:ascii="Cambria" w:hAnsi="Cambria" w:cs="Arial"/>
          <w:color w:val="auto"/>
        </w:rPr>
        <w:t xml:space="preserve"> development.</w:t>
      </w:r>
    </w:p>
    <w:p w14:paraId="3D6D68F0" w14:textId="77777777" w:rsidR="00BB7693" w:rsidRPr="00BB7693" w:rsidRDefault="00BB7693" w:rsidP="00BB7693">
      <w:pPr>
        <w:pStyle w:val="ListParagraph"/>
        <w:ind w:left="502"/>
        <w:rPr>
          <w:rFonts w:ascii="Cambria" w:hAnsi="Cambria" w:cs="Arial"/>
          <w:color w:val="auto"/>
          <w:sz w:val="16"/>
          <w:szCs w:val="16"/>
        </w:rPr>
      </w:pPr>
    </w:p>
    <w:p w14:paraId="366D5CCB" w14:textId="1E82313F" w:rsidR="00007A11" w:rsidRPr="00BB7693" w:rsidRDefault="00142960" w:rsidP="00007A11">
      <w:pPr>
        <w:pStyle w:val="ListParagraph"/>
        <w:numPr>
          <w:ilvl w:val="0"/>
          <w:numId w:val="29"/>
        </w:numPr>
        <w:rPr>
          <w:rFonts w:ascii="Cambria" w:hAnsi="Cambria" w:cs="Arial"/>
          <w:color w:val="auto"/>
          <w:sz w:val="16"/>
          <w:szCs w:val="16"/>
        </w:rPr>
      </w:pPr>
      <w:r w:rsidRPr="00622291">
        <w:rPr>
          <w:rFonts w:ascii="Cambria" w:hAnsi="Cambria" w:cs="Arial"/>
          <w:b/>
          <w:color w:val="auto"/>
        </w:rPr>
        <w:t>SAS Applications Expertise:</w:t>
      </w:r>
      <w:r w:rsidRPr="00622291">
        <w:rPr>
          <w:rFonts w:ascii="Cambria" w:hAnsi="Cambria" w:cs="Arial"/>
          <w:color w:val="auto"/>
        </w:rPr>
        <w:t xml:space="preserve"> SAS proficiency across various environments (mainframe batch, UNIX, and Windows platforms) encompassing </w:t>
      </w:r>
      <w:r w:rsidRPr="00540929">
        <w:rPr>
          <w:rFonts w:ascii="Cambria" w:hAnsi="Cambria" w:cs="Arial"/>
          <w:color w:val="auto"/>
        </w:rPr>
        <w:t>Base/SAS, SAS/SQL, SAS/MACROS</w:t>
      </w:r>
      <w:r w:rsidRPr="00622291">
        <w:rPr>
          <w:rFonts w:ascii="Cambria" w:hAnsi="Cambria" w:cs="Arial"/>
          <w:b/>
          <w:color w:val="auto"/>
        </w:rPr>
        <w:t xml:space="preserve">, </w:t>
      </w:r>
      <w:r w:rsidRPr="00622291">
        <w:rPr>
          <w:rFonts w:ascii="Cambria" w:hAnsi="Cambria" w:cs="Arial"/>
          <w:color w:val="auto"/>
        </w:rPr>
        <w:t>proc SQL, JCL, TSO, ISPF, SQL, DB2 database management, File Aid, Control-M, SAS Enterprise Guide, SAS/DI Studio, SAS Management Console, SAS Information Delivery Portal, LSF scheduler, AIX, and Citrix Server.</w:t>
      </w:r>
      <w:r w:rsidR="00F56ACC" w:rsidRPr="00622291">
        <w:rPr>
          <w:rFonts w:ascii="Cambria" w:hAnsi="Cambria" w:cs="Arial"/>
          <w:color w:val="auto"/>
        </w:rPr>
        <w:t xml:space="preserve"> </w:t>
      </w:r>
    </w:p>
    <w:p w14:paraId="725BA561" w14:textId="77777777" w:rsidR="00BB7693" w:rsidRPr="00BB7693" w:rsidRDefault="00BB7693" w:rsidP="00BB7693">
      <w:pPr>
        <w:rPr>
          <w:rFonts w:ascii="Cambria" w:hAnsi="Cambria" w:cs="Arial"/>
          <w:color w:val="auto"/>
          <w:sz w:val="16"/>
          <w:szCs w:val="16"/>
        </w:rPr>
      </w:pPr>
    </w:p>
    <w:p w14:paraId="660DF8E8" w14:textId="5579A2F4" w:rsidR="00F56ACC" w:rsidRPr="0088099D" w:rsidRDefault="007545EB" w:rsidP="00F56ACC">
      <w:pPr>
        <w:pStyle w:val="ListParagraph"/>
        <w:numPr>
          <w:ilvl w:val="0"/>
          <w:numId w:val="29"/>
        </w:numPr>
        <w:rPr>
          <w:rFonts w:ascii="Cambria" w:hAnsi="Cambria" w:cs="Arial"/>
          <w:color w:val="auto"/>
        </w:rPr>
      </w:pPr>
      <w:r w:rsidRPr="0088099D">
        <w:rPr>
          <w:rFonts w:ascii="Cambria" w:hAnsi="Cambria" w:cs="Arial"/>
          <w:color w:val="auto"/>
        </w:rPr>
        <w:t>S</w:t>
      </w:r>
      <w:r w:rsidR="00F56ACC" w:rsidRPr="0088099D">
        <w:rPr>
          <w:rFonts w:ascii="Cambria" w:hAnsi="Cambria" w:cs="Arial"/>
          <w:color w:val="auto"/>
        </w:rPr>
        <w:t xml:space="preserve">killed in </w:t>
      </w:r>
      <w:r w:rsidR="00F56ACC" w:rsidRPr="0088099D">
        <w:rPr>
          <w:rFonts w:ascii="Cambria" w:hAnsi="Cambria" w:cs="Arial"/>
          <w:b/>
          <w:color w:val="auto"/>
        </w:rPr>
        <w:t>Oracle Designer Tools</w:t>
      </w:r>
      <w:r w:rsidR="00F56ACC" w:rsidRPr="0088099D">
        <w:rPr>
          <w:rFonts w:ascii="Cambria" w:hAnsi="Cambria" w:cs="Arial"/>
          <w:color w:val="auto"/>
        </w:rPr>
        <w:t xml:space="preserve"> for database management and various development platforms</w:t>
      </w:r>
      <w:r w:rsidRPr="0088099D">
        <w:rPr>
          <w:rFonts w:ascii="Cambria" w:hAnsi="Cambria" w:cs="Arial"/>
          <w:color w:val="auto"/>
        </w:rPr>
        <w:t>.</w:t>
      </w:r>
    </w:p>
    <w:p w14:paraId="036DFFD3" w14:textId="1DD63A69" w:rsidR="00AE2CDE" w:rsidRPr="0088099D" w:rsidRDefault="00276972" w:rsidP="00276972">
      <w:pPr>
        <w:rPr>
          <w:rFonts w:ascii="Cambria" w:hAnsi="Cambria" w:cs="Arial"/>
          <w:color w:val="auto"/>
          <w:sz w:val="16"/>
          <w:szCs w:val="16"/>
        </w:rPr>
      </w:pPr>
      <w:r w:rsidRPr="0088099D">
        <w:rPr>
          <w:rFonts w:ascii="Cambria" w:hAnsi="Cambria" w:cs="Arial"/>
          <w:color w:val="auto"/>
          <w:sz w:val="16"/>
          <w:szCs w:val="16"/>
        </w:rPr>
        <w:t xml:space="preserve"> </w:t>
      </w:r>
    </w:p>
    <w:p w14:paraId="09B40AD6" w14:textId="14B304BE" w:rsidR="00F32317" w:rsidRPr="0088099D" w:rsidRDefault="00F32317" w:rsidP="00F56ACC">
      <w:pPr>
        <w:rPr>
          <w:rFonts w:ascii="Cambria" w:hAnsi="Cambria" w:cs="Arial"/>
          <w:color w:val="auto"/>
          <w:sz w:val="16"/>
          <w:szCs w:val="16"/>
        </w:rPr>
      </w:pPr>
      <w:r w:rsidRPr="0088099D">
        <w:rPr>
          <w:rFonts w:ascii="Cambria" w:hAnsi="Cambria" w:cs="Arial"/>
          <w:b/>
          <w:color w:val="auto"/>
          <w:u w:val="single"/>
        </w:rPr>
        <w:t>Professional Development:</w:t>
      </w:r>
    </w:p>
    <w:p w14:paraId="283B5F1F" w14:textId="663AAA39" w:rsidR="00007A11" w:rsidRPr="00622291" w:rsidRDefault="00E216F3" w:rsidP="00622291">
      <w:pPr>
        <w:pStyle w:val="ListParagraph"/>
        <w:numPr>
          <w:ilvl w:val="0"/>
          <w:numId w:val="35"/>
        </w:numPr>
        <w:rPr>
          <w:rFonts w:ascii="Cambria" w:hAnsi="Cambria" w:cs="Arial"/>
          <w:color w:val="auto"/>
          <w:sz w:val="16"/>
          <w:szCs w:val="16"/>
        </w:rPr>
      </w:pPr>
      <w:r w:rsidRPr="00622291">
        <w:rPr>
          <w:rFonts w:ascii="Cambria" w:hAnsi="Cambria" w:cs="Arial"/>
          <w:b/>
          <w:color w:val="auto"/>
        </w:rPr>
        <w:t xml:space="preserve">Python </w:t>
      </w:r>
      <w:r w:rsidR="002D5C47" w:rsidRPr="00622291">
        <w:rPr>
          <w:rFonts w:ascii="Cambria" w:hAnsi="Cambria" w:cs="Arial"/>
          <w:b/>
          <w:color w:val="auto"/>
        </w:rPr>
        <w:t>P</w:t>
      </w:r>
      <w:r w:rsidRPr="00622291">
        <w:rPr>
          <w:rFonts w:ascii="Cambria" w:hAnsi="Cambria" w:cs="Arial"/>
          <w:b/>
          <w:color w:val="auto"/>
        </w:rPr>
        <w:t xml:space="preserve">rogramming </w:t>
      </w:r>
      <w:r w:rsidR="002D5C47" w:rsidRPr="00622291">
        <w:rPr>
          <w:rFonts w:ascii="Cambria" w:hAnsi="Cambria" w:cs="Arial"/>
          <w:b/>
          <w:color w:val="auto"/>
        </w:rPr>
        <w:t>C</w:t>
      </w:r>
      <w:r w:rsidRPr="00622291">
        <w:rPr>
          <w:rFonts w:ascii="Cambria" w:hAnsi="Cambria" w:cs="Arial"/>
          <w:b/>
          <w:color w:val="auto"/>
        </w:rPr>
        <w:t xml:space="preserve">ertificate </w:t>
      </w:r>
      <w:r w:rsidRPr="00622291">
        <w:rPr>
          <w:rFonts w:ascii="Cambria" w:hAnsi="Cambria" w:cs="Arial"/>
          <w:color w:val="auto"/>
        </w:rPr>
        <w:t>through General Assembly</w:t>
      </w:r>
      <w:r w:rsidR="00347C27" w:rsidRPr="00622291">
        <w:rPr>
          <w:rFonts w:ascii="Cambria" w:hAnsi="Cambria" w:cs="Arial"/>
          <w:color w:val="auto"/>
        </w:rPr>
        <w:t xml:space="preserve"> in Dec 2023</w:t>
      </w:r>
      <w:r w:rsidR="001F4042" w:rsidRPr="00622291">
        <w:rPr>
          <w:rFonts w:ascii="Cambria" w:hAnsi="Cambria" w:cs="Arial"/>
          <w:color w:val="auto"/>
        </w:rPr>
        <w:t>,</w:t>
      </w:r>
      <w:r w:rsidR="00941707" w:rsidRPr="00622291">
        <w:rPr>
          <w:rFonts w:ascii="Cambria" w:hAnsi="Cambria" w:cs="Arial"/>
          <w:color w:val="auto"/>
        </w:rPr>
        <w:t xml:space="preserve"> including </w:t>
      </w:r>
      <w:r w:rsidR="00A262CC" w:rsidRPr="00622291">
        <w:rPr>
          <w:rFonts w:ascii="Cambria" w:hAnsi="Cambria" w:cs="Arial"/>
          <w:color w:val="auto"/>
        </w:rPr>
        <w:t>a grocery sales data analysis project using Pandas, Matplotlib and Seaborn modules.</w:t>
      </w:r>
    </w:p>
    <w:p w14:paraId="45101D2A" w14:textId="2BD7D053" w:rsidR="00D3698B" w:rsidRPr="00622291" w:rsidRDefault="00F32317" w:rsidP="00622291">
      <w:pPr>
        <w:pStyle w:val="ListParagraph"/>
        <w:numPr>
          <w:ilvl w:val="0"/>
          <w:numId w:val="35"/>
        </w:numPr>
        <w:rPr>
          <w:rFonts w:ascii="Cambria" w:hAnsi="Cambria" w:cs="Arial"/>
          <w:color w:val="auto"/>
        </w:rPr>
      </w:pPr>
      <w:r w:rsidRPr="00622291">
        <w:rPr>
          <w:rFonts w:ascii="Cambria" w:hAnsi="Cambria" w:cs="Arial"/>
          <w:b/>
          <w:color w:val="auto"/>
        </w:rPr>
        <w:t>Graduate Certificate in Data Science Fundamentals</w:t>
      </w:r>
      <w:r w:rsidRPr="00622291">
        <w:rPr>
          <w:rFonts w:ascii="Cambria" w:hAnsi="Cambria" w:cs="Arial"/>
          <w:color w:val="auto"/>
        </w:rPr>
        <w:t xml:space="preserve"> from Latrobe University</w:t>
      </w:r>
      <w:r w:rsidR="00347C27" w:rsidRPr="00622291">
        <w:rPr>
          <w:rFonts w:ascii="Cambria" w:hAnsi="Cambria" w:cs="Arial"/>
          <w:color w:val="auto"/>
        </w:rPr>
        <w:t xml:space="preserve"> in Nov2023</w:t>
      </w:r>
      <w:r w:rsidR="007260AC" w:rsidRPr="00622291">
        <w:rPr>
          <w:rFonts w:ascii="Cambria" w:hAnsi="Cambria" w:cs="Arial"/>
          <w:color w:val="auto"/>
        </w:rPr>
        <w:t>, Python</w:t>
      </w:r>
      <w:r w:rsidRPr="00622291">
        <w:rPr>
          <w:rFonts w:ascii="Cambria" w:hAnsi="Cambria" w:cs="Arial"/>
          <w:color w:val="auto"/>
        </w:rPr>
        <w:t xml:space="preserve"> programming, Database/SQL/PLSQL, Mathematics, probability, and statistics for data science.</w:t>
      </w:r>
    </w:p>
    <w:p w14:paraId="467A9E3A" w14:textId="36959A3E" w:rsidR="00D3698B" w:rsidRPr="00622291" w:rsidRDefault="006273CC" w:rsidP="00622291">
      <w:pPr>
        <w:pStyle w:val="ListParagraph"/>
        <w:numPr>
          <w:ilvl w:val="0"/>
          <w:numId w:val="35"/>
        </w:numPr>
        <w:rPr>
          <w:rFonts w:ascii="Cambria" w:hAnsi="Cambria" w:cs="Arial"/>
          <w:color w:val="auto"/>
        </w:rPr>
      </w:pPr>
      <w:r w:rsidRPr="00622291">
        <w:rPr>
          <w:rFonts w:ascii="Cambria" w:hAnsi="Cambria" w:cs="Arial"/>
          <w:b/>
          <w:color w:val="auto"/>
        </w:rPr>
        <w:t xml:space="preserve">Experience Trainer </w:t>
      </w:r>
      <w:r w:rsidRPr="00622291">
        <w:rPr>
          <w:rFonts w:ascii="Cambria" w:hAnsi="Cambria" w:cs="Arial"/>
          <w:color w:val="auto"/>
        </w:rPr>
        <w:t xml:space="preserve">in </w:t>
      </w:r>
      <w:r w:rsidR="00F023E2" w:rsidRPr="00622291">
        <w:rPr>
          <w:rFonts w:ascii="Cambria" w:hAnsi="Cambria" w:cs="Arial"/>
          <w:color w:val="auto"/>
        </w:rPr>
        <w:t>RDBMS, Database/SQL, DB2</w:t>
      </w:r>
      <w:r w:rsidR="00F32317" w:rsidRPr="00622291">
        <w:rPr>
          <w:rFonts w:ascii="Cambria" w:hAnsi="Cambria" w:cs="Arial"/>
          <w:color w:val="auto"/>
        </w:rPr>
        <w:t xml:space="preserve">, MS Excel, MS </w:t>
      </w:r>
      <w:r w:rsidRPr="00622291">
        <w:rPr>
          <w:rFonts w:ascii="Cambria" w:hAnsi="Cambria" w:cs="Arial"/>
          <w:color w:val="auto"/>
        </w:rPr>
        <w:t>Word</w:t>
      </w:r>
      <w:r w:rsidR="00F32317" w:rsidRPr="00622291">
        <w:rPr>
          <w:rFonts w:ascii="Cambria" w:hAnsi="Cambria" w:cs="Arial"/>
          <w:color w:val="auto"/>
        </w:rPr>
        <w:t>, and the basics of Python programming</w:t>
      </w:r>
      <w:r w:rsidR="00911477" w:rsidRPr="00622291">
        <w:rPr>
          <w:rFonts w:ascii="Cambria" w:hAnsi="Cambria" w:cs="Arial"/>
          <w:color w:val="auto"/>
        </w:rPr>
        <w:t>.</w:t>
      </w:r>
    </w:p>
    <w:p w14:paraId="758074CB" w14:textId="2282A45C" w:rsidR="002D5DC7" w:rsidRPr="0088099D" w:rsidRDefault="002D5DC7" w:rsidP="002D5DC7">
      <w:pPr>
        <w:rPr>
          <w:rFonts w:ascii="Cambria" w:hAnsi="Cambria" w:cs="Arial"/>
          <w:color w:val="auto"/>
        </w:rPr>
      </w:pPr>
      <w:r w:rsidRPr="0088099D">
        <w:rPr>
          <w:rFonts w:ascii="Cambria" w:hAnsi="Cambria" w:cs="Arial"/>
          <w:b/>
          <w:bCs/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3A250" wp14:editId="3DDD39E8">
                <wp:simplePos x="0" y="0"/>
                <wp:positionH relativeFrom="column">
                  <wp:posOffset>-29210</wp:posOffset>
                </wp:positionH>
                <wp:positionV relativeFrom="paragraph">
                  <wp:posOffset>97790</wp:posOffset>
                </wp:positionV>
                <wp:extent cx="61817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7.7pt" to="484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19EEE2B7" w14:textId="5E0C8DA0" w:rsidR="007C5221" w:rsidRPr="0088099D" w:rsidRDefault="009D47E5" w:rsidP="007C5221">
      <w:pPr>
        <w:jc w:val="both"/>
        <w:rPr>
          <w:rFonts w:ascii="Cambria" w:eastAsiaTheme="majorEastAsia" w:hAnsi="Cambria" w:cs="Arial"/>
          <w:b/>
          <w:color w:val="auto"/>
          <w:sz w:val="24"/>
          <w:szCs w:val="24"/>
          <w:u w:val="single"/>
        </w:rPr>
      </w:pPr>
      <w:r w:rsidRPr="0088099D">
        <w:rPr>
          <w:rFonts w:ascii="Cambria" w:eastAsiaTheme="majorEastAsia" w:hAnsi="Cambria" w:cs="Arial"/>
          <w:b/>
          <w:color w:val="auto"/>
          <w:sz w:val="24"/>
          <w:szCs w:val="24"/>
          <w:u w:val="single"/>
        </w:rPr>
        <w:t>Career Summary</w:t>
      </w:r>
      <w:r w:rsidR="007004CC" w:rsidRPr="0088099D">
        <w:rPr>
          <w:rFonts w:ascii="Cambria" w:eastAsiaTheme="majorEastAsia" w:hAnsi="Cambria" w:cs="Arial"/>
          <w:b/>
          <w:color w:val="auto"/>
          <w:sz w:val="24"/>
          <w:szCs w:val="24"/>
          <w:u w:val="single"/>
        </w:rPr>
        <w:t>:</w:t>
      </w:r>
      <w:r w:rsidR="007C5221" w:rsidRPr="0088099D">
        <w:rPr>
          <w:rFonts w:ascii="Cambria" w:eastAsiaTheme="majorEastAsia" w:hAnsi="Cambria" w:cs="Arial"/>
          <w:b/>
          <w:color w:val="auto"/>
          <w:sz w:val="24"/>
          <w:szCs w:val="24"/>
          <w:u w:val="single"/>
        </w:rPr>
        <w:t xml:space="preserve">  </w:t>
      </w:r>
    </w:p>
    <w:p w14:paraId="4951896E" w14:textId="1EA3B459" w:rsidR="007C5221" w:rsidRPr="0088099D" w:rsidRDefault="007C5221" w:rsidP="007C5221">
      <w:pPr>
        <w:pStyle w:val="Default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88099D">
        <w:rPr>
          <w:rFonts w:ascii="Cambria" w:hAnsi="Cambria" w:cs="Arial"/>
          <w:b/>
          <w:bCs/>
          <w:color w:val="auto"/>
          <w:sz w:val="22"/>
          <w:szCs w:val="22"/>
        </w:rPr>
        <w:t xml:space="preserve">      Role </w:t>
      </w:r>
      <w:r w:rsidRPr="0088099D">
        <w:rPr>
          <w:rFonts w:ascii="Cambria" w:hAnsi="Cambria" w:cs="Arial"/>
          <w:b/>
          <w:bCs/>
          <w:color w:val="auto"/>
          <w:sz w:val="22"/>
          <w:szCs w:val="22"/>
        </w:rPr>
        <w:tab/>
      </w:r>
      <w:r w:rsidRPr="0088099D">
        <w:rPr>
          <w:rFonts w:ascii="Cambria" w:hAnsi="Cambria" w:cs="Arial"/>
          <w:b/>
          <w:bCs/>
          <w:color w:val="auto"/>
          <w:sz w:val="22"/>
          <w:szCs w:val="22"/>
        </w:rPr>
        <w:tab/>
        <w:t xml:space="preserve">                </w:t>
      </w:r>
      <w:r w:rsidR="00FD7BEF" w:rsidRPr="0088099D">
        <w:rPr>
          <w:rFonts w:ascii="Cambria" w:hAnsi="Cambria" w:cs="Arial"/>
          <w:b/>
          <w:bCs/>
          <w:color w:val="auto"/>
          <w:sz w:val="22"/>
          <w:szCs w:val="22"/>
        </w:rPr>
        <w:t xml:space="preserve">               </w:t>
      </w:r>
      <w:r w:rsidRPr="0088099D">
        <w:rPr>
          <w:rFonts w:ascii="Cambria" w:hAnsi="Cambria" w:cs="Arial"/>
          <w:b/>
          <w:bCs/>
          <w:color w:val="auto"/>
          <w:sz w:val="22"/>
          <w:szCs w:val="22"/>
        </w:rPr>
        <w:t xml:space="preserve">Organisation                               </w:t>
      </w:r>
      <w:r w:rsidR="00F86DAB" w:rsidRPr="0088099D">
        <w:rPr>
          <w:rFonts w:ascii="Cambria" w:hAnsi="Cambria" w:cs="Arial"/>
          <w:b/>
          <w:bCs/>
          <w:color w:val="auto"/>
          <w:sz w:val="22"/>
          <w:szCs w:val="22"/>
        </w:rPr>
        <w:t xml:space="preserve">           </w:t>
      </w:r>
      <w:r w:rsidRPr="0088099D">
        <w:rPr>
          <w:rFonts w:ascii="Cambria" w:hAnsi="Cambria" w:cs="Arial"/>
          <w:b/>
          <w:bCs/>
          <w:color w:val="auto"/>
          <w:sz w:val="22"/>
          <w:szCs w:val="22"/>
        </w:rPr>
        <w:t xml:space="preserve"> Date </w:t>
      </w:r>
    </w:p>
    <w:p w14:paraId="58120B37" w14:textId="1F4E83B4" w:rsidR="007C5221" w:rsidRPr="0088099D" w:rsidRDefault="007C5221" w:rsidP="007C5221">
      <w:pPr>
        <w:pStyle w:val="Default"/>
        <w:jc w:val="both"/>
        <w:rPr>
          <w:rStyle w:val="subhead1"/>
          <w:rFonts w:ascii="Cambria" w:hAnsi="Cambria"/>
          <w:b w:val="0"/>
          <w:color w:val="auto"/>
          <w:sz w:val="22"/>
          <w:szCs w:val="22"/>
        </w:rPr>
      </w:pPr>
      <w:r w:rsidRPr="0088099D">
        <w:rPr>
          <w:rFonts w:ascii="Cambria" w:hAnsi="Cambria" w:cs="Arial"/>
          <w:bCs/>
          <w:color w:val="auto"/>
          <w:sz w:val="22"/>
          <w:szCs w:val="22"/>
          <w:lang w:val="en-US"/>
        </w:rPr>
        <w:t xml:space="preserve">      Stay-at-Home Mum                         </w:t>
      </w:r>
      <w:r w:rsidR="00A6313B" w:rsidRPr="0088099D">
        <w:rPr>
          <w:rFonts w:ascii="Cambria" w:hAnsi="Cambria" w:cs="Arial"/>
          <w:bCs/>
          <w:color w:val="auto"/>
          <w:sz w:val="22"/>
          <w:szCs w:val="22"/>
          <w:lang w:val="en-US"/>
        </w:rPr>
        <w:t xml:space="preserve">      </w:t>
      </w:r>
      <w:r w:rsidRPr="0088099D">
        <w:rPr>
          <w:rFonts w:ascii="Cambria" w:hAnsi="Cambria" w:cs="Arial"/>
          <w:bCs/>
          <w:color w:val="auto"/>
          <w:sz w:val="22"/>
          <w:szCs w:val="22"/>
          <w:lang w:val="en-US"/>
        </w:rPr>
        <w:t xml:space="preserve"> Home         </w:t>
      </w:r>
      <w:r w:rsidRPr="0088099D">
        <w:rPr>
          <w:rFonts w:ascii="Cambria" w:hAnsi="Cambria" w:cs="Arial"/>
          <w:color w:val="auto"/>
          <w:sz w:val="22"/>
          <w:szCs w:val="22"/>
        </w:rPr>
        <w:tab/>
        <w:t xml:space="preserve">                </w:t>
      </w:r>
      <w:r w:rsidRPr="0088099D">
        <w:rPr>
          <w:rFonts w:ascii="Cambria" w:hAnsi="Cambria" w:cs="Arial"/>
          <w:color w:val="auto"/>
          <w:sz w:val="22"/>
          <w:szCs w:val="22"/>
        </w:rPr>
        <w:tab/>
        <w:t xml:space="preserve">  </w:t>
      </w:r>
      <w:r w:rsidR="00F86DAB" w:rsidRPr="0088099D">
        <w:rPr>
          <w:rFonts w:ascii="Cambria" w:hAnsi="Cambria" w:cs="Arial"/>
          <w:color w:val="auto"/>
          <w:sz w:val="22"/>
          <w:szCs w:val="22"/>
        </w:rPr>
        <w:t xml:space="preserve">        </w:t>
      </w:r>
      <w:r w:rsidRPr="0088099D">
        <w:rPr>
          <w:rFonts w:ascii="Cambria" w:hAnsi="Cambria" w:cs="Arial"/>
          <w:color w:val="auto"/>
          <w:sz w:val="22"/>
          <w:szCs w:val="22"/>
        </w:rPr>
        <w:t xml:space="preserve">  </w:t>
      </w:r>
      <w:r w:rsidRPr="0088099D">
        <w:rPr>
          <w:rStyle w:val="subhead1"/>
          <w:rFonts w:ascii="Cambria" w:hAnsi="Cambria"/>
          <w:b w:val="0"/>
          <w:color w:val="auto"/>
          <w:sz w:val="22"/>
          <w:szCs w:val="22"/>
        </w:rPr>
        <w:t>Nov 2011 to Current</w:t>
      </w:r>
    </w:p>
    <w:p w14:paraId="4745170B" w14:textId="65144C4F" w:rsidR="007C5221" w:rsidRPr="0088099D" w:rsidRDefault="007C5221" w:rsidP="007C5221">
      <w:pPr>
        <w:jc w:val="both"/>
        <w:rPr>
          <w:rFonts w:ascii="Cambria" w:hAnsi="Cambria" w:cs="Arial"/>
          <w:bCs/>
          <w:color w:val="auto"/>
        </w:rPr>
      </w:pPr>
      <w:r w:rsidRPr="0088099D">
        <w:rPr>
          <w:rFonts w:ascii="Cambria" w:hAnsi="Cambria" w:cs="Arial"/>
          <w:color w:val="auto"/>
        </w:rPr>
        <w:t xml:space="preserve">      Senior Software Engineer</w:t>
      </w:r>
      <w:r w:rsidRPr="0088099D">
        <w:rPr>
          <w:rFonts w:ascii="Cambria" w:hAnsi="Cambria" w:cs="Arial"/>
          <w:color w:val="auto"/>
        </w:rPr>
        <w:tab/>
        <w:t xml:space="preserve">                Magna Infotech P</w:t>
      </w:r>
      <w:r w:rsidR="00063431" w:rsidRPr="0088099D">
        <w:rPr>
          <w:rFonts w:ascii="Cambria" w:hAnsi="Cambria" w:cs="Arial"/>
          <w:color w:val="auto"/>
        </w:rPr>
        <w:t xml:space="preserve">ty </w:t>
      </w:r>
      <w:r w:rsidRPr="0088099D">
        <w:rPr>
          <w:rFonts w:ascii="Cambria" w:hAnsi="Cambria" w:cs="Arial"/>
          <w:color w:val="auto"/>
        </w:rPr>
        <w:t>Ltd</w:t>
      </w:r>
      <w:r w:rsidR="00720F6B" w:rsidRPr="0088099D">
        <w:rPr>
          <w:rFonts w:ascii="Cambria" w:hAnsi="Cambria" w:cs="Arial"/>
          <w:color w:val="auto"/>
        </w:rPr>
        <w:t>,</w:t>
      </w:r>
      <w:r w:rsidR="00720F6B" w:rsidRPr="0088099D">
        <w:rPr>
          <w:rStyle w:val="subhead1"/>
          <w:rFonts w:ascii="Cambria" w:hAnsi="Cambria"/>
          <w:b w:val="0"/>
          <w:color w:val="auto"/>
          <w:sz w:val="22"/>
          <w:szCs w:val="22"/>
        </w:rPr>
        <w:t xml:space="preserve"> India</w:t>
      </w:r>
      <w:r w:rsidRPr="0088099D">
        <w:rPr>
          <w:rFonts w:ascii="Cambria" w:hAnsi="Cambria" w:cs="Arial"/>
          <w:color w:val="auto"/>
        </w:rPr>
        <w:tab/>
      </w:r>
      <w:r w:rsidR="00A6313B" w:rsidRPr="0088099D">
        <w:rPr>
          <w:rFonts w:ascii="Cambria" w:hAnsi="Cambria" w:cs="Arial"/>
          <w:color w:val="auto"/>
        </w:rPr>
        <w:t xml:space="preserve">   </w:t>
      </w:r>
      <w:r w:rsidR="00F86DAB" w:rsidRPr="0088099D">
        <w:rPr>
          <w:rFonts w:ascii="Cambria" w:hAnsi="Cambria" w:cs="Arial"/>
          <w:color w:val="auto"/>
        </w:rPr>
        <w:t xml:space="preserve">        </w:t>
      </w:r>
      <w:r w:rsidR="00A6313B" w:rsidRPr="0088099D">
        <w:rPr>
          <w:rFonts w:ascii="Cambria" w:hAnsi="Cambria" w:cs="Arial"/>
          <w:color w:val="auto"/>
        </w:rPr>
        <w:t xml:space="preserve"> </w:t>
      </w:r>
      <w:r w:rsidRPr="0088099D">
        <w:rPr>
          <w:rFonts w:ascii="Cambria" w:hAnsi="Cambria" w:cs="Arial"/>
          <w:color w:val="auto"/>
        </w:rPr>
        <w:t>Aug 2011 to Nov 2011</w:t>
      </w:r>
    </w:p>
    <w:p w14:paraId="4091E793" w14:textId="10970251" w:rsidR="007C5221" w:rsidRPr="0088099D" w:rsidRDefault="007C5221" w:rsidP="007C5221">
      <w:pPr>
        <w:pStyle w:val="Default"/>
        <w:jc w:val="both"/>
        <w:rPr>
          <w:rFonts w:ascii="Cambria" w:hAnsi="Cambria" w:cs="Arial"/>
          <w:color w:val="auto"/>
          <w:sz w:val="22"/>
          <w:szCs w:val="22"/>
        </w:rPr>
      </w:pPr>
      <w:r w:rsidRPr="0088099D">
        <w:rPr>
          <w:rFonts w:ascii="Cambria" w:hAnsi="Cambria" w:cs="Arial"/>
          <w:color w:val="auto"/>
          <w:sz w:val="22"/>
          <w:szCs w:val="22"/>
        </w:rPr>
        <w:t xml:space="preserve">      Project Lead</w:t>
      </w:r>
      <w:r w:rsidRPr="0088099D">
        <w:rPr>
          <w:rFonts w:ascii="Cambria" w:hAnsi="Cambria" w:cs="Arial"/>
          <w:color w:val="auto"/>
          <w:sz w:val="22"/>
          <w:szCs w:val="22"/>
        </w:rPr>
        <w:tab/>
      </w:r>
      <w:r w:rsidRPr="0088099D">
        <w:rPr>
          <w:rFonts w:ascii="Cambria" w:hAnsi="Cambria" w:cs="Arial"/>
          <w:color w:val="auto"/>
          <w:sz w:val="22"/>
          <w:szCs w:val="22"/>
        </w:rPr>
        <w:tab/>
        <w:t xml:space="preserve">                Syntel P</w:t>
      </w:r>
      <w:r w:rsidR="00063431" w:rsidRPr="0088099D">
        <w:rPr>
          <w:rFonts w:ascii="Cambria" w:hAnsi="Cambria" w:cs="Arial"/>
          <w:color w:val="auto"/>
          <w:sz w:val="22"/>
          <w:szCs w:val="22"/>
        </w:rPr>
        <w:t xml:space="preserve">ty </w:t>
      </w:r>
      <w:r w:rsidRPr="0088099D">
        <w:rPr>
          <w:rFonts w:ascii="Cambria" w:hAnsi="Cambria" w:cs="Arial"/>
          <w:color w:val="auto"/>
          <w:sz w:val="22"/>
          <w:szCs w:val="22"/>
        </w:rPr>
        <w:t>Ltd</w:t>
      </w:r>
      <w:r w:rsidR="00720F6B" w:rsidRPr="0088099D">
        <w:rPr>
          <w:rFonts w:ascii="Cambria" w:hAnsi="Cambria" w:cs="Arial"/>
          <w:color w:val="auto"/>
          <w:sz w:val="22"/>
          <w:szCs w:val="22"/>
        </w:rPr>
        <w:t>,</w:t>
      </w:r>
      <w:r w:rsidR="00720F6B" w:rsidRPr="0088099D">
        <w:rPr>
          <w:rStyle w:val="subhead1"/>
          <w:rFonts w:ascii="Cambria" w:hAnsi="Cambria"/>
          <w:b w:val="0"/>
          <w:color w:val="auto"/>
          <w:sz w:val="22"/>
          <w:szCs w:val="22"/>
        </w:rPr>
        <w:t xml:space="preserve"> India</w:t>
      </w:r>
      <w:r w:rsidRPr="0088099D">
        <w:rPr>
          <w:rFonts w:ascii="Cambria" w:hAnsi="Cambria" w:cs="Arial"/>
          <w:color w:val="auto"/>
          <w:sz w:val="22"/>
          <w:szCs w:val="22"/>
        </w:rPr>
        <w:t xml:space="preserve">                    </w:t>
      </w:r>
      <w:r w:rsidR="00063431" w:rsidRPr="0088099D">
        <w:rPr>
          <w:rFonts w:ascii="Cambria" w:hAnsi="Cambria" w:cs="Arial"/>
          <w:color w:val="auto"/>
          <w:sz w:val="22"/>
          <w:szCs w:val="22"/>
        </w:rPr>
        <w:t xml:space="preserve"> </w:t>
      </w:r>
      <w:r w:rsidR="00787D92" w:rsidRPr="0088099D">
        <w:rPr>
          <w:rFonts w:ascii="Cambria" w:hAnsi="Cambria" w:cs="Arial"/>
          <w:color w:val="auto"/>
          <w:sz w:val="22"/>
          <w:szCs w:val="22"/>
        </w:rPr>
        <w:t xml:space="preserve"> </w:t>
      </w:r>
      <w:r w:rsidR="00F86DAB" w:rsidRPr="0088099D">
        <w:rPr>
          <w:rFonts w:ascii="Cambria" w:hAnsi="Cambria" w:cs="Arial"/>
          <w:color w:val="auto"/>
          <w:sz w:val="22"/>
          <w:szCs w:val="22"/>
        </w:rPr>
        <w:t xml:space="preserve">       </w:t>
      </w:r>
      <w:r w:rsidRPr="0088099D">
        <w:rPr>
          <w:rFonts w:ascii="Cambria" w:hAnsi="Cambria" w:cs="Arial"/>
          <w:color w:val="auto"/>
          <w:sz w:val="22"/>
          <w:szCs w:val="22"/>
        </w:rPr>
        <w:t xml:space="preserve"> </w:t>
      </w:r>
      <w:r w:rsidR="00A6313B" w:rsidRPr="0088099D">
        <w:rPr>
          <w:rFonts w:ascii="Cambria" w:hAnsi="Cambria" w:cs="Arial"/>
          <w:color w:val="auto"/>
          <w:sz w:val="22"/>
          <w:szCs w:val="22"/>
        </w:rPr>
        <w:t xml:space="preserve"> </w:t>
      </w:r>
      <w:r w:rsidRPr="0088099D">
        <w:rPr>
          <w:rFonts w:ascii="Cambria" w:hAnsi="Cambria" w:cs="Arial"/>
          <w:color w:val="auto"/>
          <w:sz w:val="22"/>
          <w:szCs w:val="22"/>
        </w:rPr>
        <w:t>Aug 2010 to Feb 2011</w:t>
      </w:r>
    </w:p>
    <w:p w14:paraId="386DBF6E" w14:textId="380D045A" w:rsidR="007C5221" w:rsidRPr="0088099D" w:rsidRDefault="007C5221" w:rsidP="007C5221">
      <w:pPr>
        <w:pStyle w:val="Default"/>
        <w:jc w:val="both"/>
        <w:rPr>
          <w:rFonts w:ascii="Cambria" w:hAnsi="Cambria" w:cs="Arial"/>
          <w:color w:val="auto"/>
          <w:sz w:val="22"/>
          <w:szCs w:val="22"/>
        </w:rPr>
      </w:pPr>
      <w:r w:rsidRPr="0088099D">
        <w:rPr>
          <w:rFonts w:ascii="Cambria" w:hAnsi="Cambria" w:cs="Arial"/>
          <w:color w:val="auto"/>
          <w:sz w:val="22"/>
          <w:szCs w:val="22"/>
        </w:rPr>
        <w:t xml:space="preserve">      Software Engineer</w:t>
      </w:r>
      <w:r w:rsidRPr="0088099D">
        <w:rPr>
          <w:rFonts w:ascii="Cambria" w:hAnsi="Cambria" w:cs="Arial"/>
          <w:color w:val="auto"/>
          <w:sz w:val="22"/>
          <w:szCs w:val="22"/>
        </w:rPr>
        <w:tab/>
        <w:t xml:space="preserve">               </w:t>
      </w:r>
      <w:r w:rsidR="00A6313B" w:rsidRPr="0088099D">
        <w:rPr>
          <w:rFonts w:ascii="Cambria" w:hAnsi="Cambria" w:cs="Arial"/>
          <w:color w:val="auto"/>
          <w:sz w:val="22"/>
          <w:szCs w:val="22"/>
        </w:rPr>
        <w:t xml:space="preserve">               </w:t>
      </w:r>
      <w:r w:rsidRPr="0088099D">
        <w:rPr>
          <w:rFonts w:ascii="Cambria" w:hAnsi="Cambria" w:cs="Arial"/>
          <w:color w:val="auto"/>
          <w:sz w:val="22"/>
          <w:szCs w:val="22"/>
        </w:rPr>
        <w:t xml:space="preserve"> UnitedHealth Group</w:t>
      </w:r>
      <w:r w:rsidR="00787D92" w:rsidRPr="0088099D">
        <w:rPr>
          <w:rFonts w:ascii="Cambria" w:hAnsi="Cambria" w:cs="Arial"/>
          <w:color w:val="auto"/>
          <w:sz w:val="22"/>
          <w:szCs w:val="22"/>
        </w:rPr>
        <w:t>,</w:t>
      </w:r>
      <w:r w:rsidR="00787D92" w:rsidRPr="0088099D">
        <w:rPr>
          <w:rStyle w:val="subhead1"/>
          <w:rFonts w:ascii="Cambria" w:hAnsi="Cambria"/>
          <w:b w:val="0"/>
          <w:color w:val="auto"/>
          <w:sz w:val="22"/>
          <w:szCs w:val="22"/>
        </w:rPr>
        <w:t xml:space="preserve"> India</w:t>
      </w:r>
      <w:r w:rsidR="00787D92" w:rsidRPr="0088099D">
        <w:rPr>
          <w:rFonts w:ascii="Cambria" w:hAnsi="Cambria" w:cs="Arial"/>
          <w:color w:val="auto"/>
          <w:sz w:val="22"/>
          <w:szCs w:val="22"/>
        </w:rPr>
        <w:t xml:space="preserve">         </w:t>
      </w:r>
      <w:r w:rsidR="00F86DAB" w:rsidRPr="0088099D">
        <w:rPr>
          <w:rFonts w:ascii="Cambria" w:hAnsi="Cambria" w:cs="Arial"/>
          <w:color w:val="auto"/>
          <w:sz w:val="22"/>
          <w:szCs w:val="22"/>
        </w:rPr>
        <w:t xml:space="preserve">     </w:t>
      </w:r>
      <w:r w:rsidR="00787D92" w:rsidRPr="0088099D">
        <w:rPr>
          <w:rFonts w:ascii="Cambria" w:hAnsi="Cambria" w:cs="Arial"/>
          <w:color w:val="auto"/>
          <w:sz w:val="22"/>
          <w:szCs w:val="22"/>
        </w:rPr>
        <w:t xml:space="preserve">   </w:t>
      </w:r>
      <w:r w:rsidR="00F86DAB" w:rsidRPr="0088099D">
        <w:rPr>
          <w:rFonts w:ascii="Cambria" w:hAnsi="Cambria" w:cs="Arial"/>
          <w:color w:val="auto"/>
          <w:sz w:val="22"/>
          <w:szCs w:val="22"/>
        </w:rPr>
        <w:t xml:space="preserve"> </w:t>
      </w:r>
      <w:r w:rsidR="00787D92" w:rsidRPr="0088099D">
        <w:rPr>
          <w:rFonts w:ascii="Cambria" w:hAnsi="Cambria" w:cs="Arial"/>
          <w:color w:val="auto"/>
          <w:sz w:val="22"/>
          <w:szCs w:val="22"/>
        </w:rPr>
        <w:t xml:space="preserve"> </w:t>
      </w:r>
      <w:r w:rsidRPr="0088099D">
        <w:rPr>
          <w:rFonts w:ascii="Cambria" w:hAnsi="Cambria" w:cs="Arial"/>
          <w:color w:val="auto"/>
          <w:sz w:val="22"/>
          <w:szCs w:val="22"/>
        </w:rPr>
        <w:t>Sept 2007 to Jun</w:t>
      </w:r>
      <w:r w:rsidR="009529DE" w:rsidRPr="0088099D">
        <w:rPr>
          <w:rFonts w:ascii="Cambria" w:hAnsi="Cambria" w:cs="Arial"/>
          <w:color w:val="auto"/>
          <w:sz w:val="22"/>
          <w:szCs w:val="22"/>
        </w:rPr>
        <w:t>e</w:t>
      </w:r>
      <w:r w:rsidRPr="0088099D">
        <w:rPr>
          <w:rFonts w:ascii="Cambria" w:hAnsi="Cambria" w:cs="Arial"/>
          <w:color w:val="auto"/>
          <w:sz w:val="22"/>
          <w:szCs w:val="22"/>
        </w:rPr>
        <w:t xml:space="preserve"> 2010 </w:t>
      </w:r>
    </w:p>
    <w:p w14:paraId="6E3B65A9" w14:textId="4F044251" w:rsidR="004876A8" w:rsidRPr="0088099D" w:rsidRDefault="007C5221" w:rsidP="00257CBC">
      <w:pPr>
        <w:pStyle w:val="Default"/>
        <w:jc w:val="both"/>
        <w:rPr>
          <w:rFonts w:ascii="Cambria" w:eastAsiaTheme="majorEastAsia" w:hAnsi="Cambria" w:cs="Arial"/>
          <w:b/>
          <w:color w:val="auto"/>
          <w:sz w:val="16"/>
          <w:szCs w:val="16"/>
          <w:u w:val="single"/>
        </w:rPr>
      </w:pPr>
      <w:r w:rsidRPr="0088099D">
        <w:rPr>
          <w:rFonts w:ascii="Cambria" w:hAnsi="Cambria" w:cs="Arial"/>
          <w:color w:val="auto"/>
          <w:sz w:val="22"/>
          <w:szCs w:val="22"/>
        </w:rPr>
        <w:t xml:space="preserve">      Batch Analyst</w:t>
      </w:r>
      <w:r w:rsidR="00BB3DC0" w:rsidRPr="0088099D">
        <w:rPr>
          <w:rFonts w:ascii="Cambria" w:hAnsi="Cambria" w:cs="Arial"/>
          <w:b/>
          <w:color w:val="auto"/>
          <w:sz w:val="22"/>
          <w:szCs w:val="22"/>
        </w:rPr>
        <w:t xml:space="preserve">   </w:t>
      </w:r>
      <w:r w:rsidRPr="0088099D">
        <w:rPr>
          <w:rFonts w:ascii="Cambria" w:hAnsi="Cambria" w:cs="Arial"/>
          <w:b/>
          <w:color w:val="auto"/>
          <w:sz w:val="22"/>
          <w:szCs w:val="22"/>
        </w:rPr>
        <w:t xml:space="preserve">      </w:t>
      </w:r>
      <w:r w:rsidRPr="0088099D">
        <w:rPr>
          <w:rFonts w:ascii="Cambria" w:hAnsi="Cambria" w:cs="Arial"/>
          <w:color w:val="auto"/>
          <w:sz w:val="22"/>
          <w:szCs w:val="22"/>
        </w:rPr>
        <w:t xml:space="preserve">                </w:t>
      </w:r>
      <w:r w:rsidR="00BB3DC0" w:rsidRPr="0088099D">
        <w:rPr>
          <w:rFonts w:ascii="Cambria" w:hAnsi="Cambria" w:cs="Arial"/>
          <w:color w:val="auto"/>
          <w:sz w:val="22"/>
          <w:szCs w:val="22"/>
        </w:rPr>
        <w:tab/>
      </w:r>
      <w:r w:rsidR="00BB3DC0" w:rsidRPr="0088099D">
        <w:rPr>
          <w:rFonts w:ascii="Cambria" w:hAnsi="Cambria" w:cs="Arial"/>
          <w:color w:val="auto"/>
          <w:sz w:val="22"/>
          <w:szCs w:val="22"/>
        </w:rPr>
        <w:tab/>
      </w:r>
      <w:r w:rsidRPr="0088099D">
        <w:rPr>
          <w:rFonts w:ascii="Cambria" w:hAnsi="Cambria" w:cs="Arial"/>
          <w:color w:val="auto"/>
          <w:sz w:val="22"/>
          <w:szCs w:val="22"/>
        </w:rPr>
        <w:t xml:space="preserve"> Hewitt Asso</w:t>
      </w:r>
      <w:r w:rsidR="00787D92" w:rsidRPr="0088099D">
        <w:rPr>
          <w:rFonts w:ascii="Cambria" w:hAnsi="Cambria" w:cs="Arial"/>
          <w:color w:val="auto"/>
          <w:sz w:val="22"/>
          <w:szCs w:val="22"/>
        </w:rPr>
        <w:t>ciates,</w:t>
      </w:r>
      <w:r w:rsidR="00787D92" w:rsidRPr="0088099D">
        <w:rPr>
          <w:rStyle w:val="subhead1"/>
          <w:rFonts w:ascii="Cambria" w:hAnsi="Cambria"/>
          <w:b w:val="0"/>
          <w:color w:val="auto"/>
          <w:sz w:val="22"/>
          <w:szCs w:val="22"/>
        </w:rPr>
        <w:t xml:space="preserve"> India</w:t>
      </w:r>
      <w:r w:rsidR="00787D92" w:rsidRPr="0088099D">
        <w:rPr>
          <w:rFonts w:ascii="Cambria" w:hAnsi="Cambria" w:cs="Arial"/>
          <w:color w:val="auto"/>
          <w:sz w:val="22"/>
          <w:szCs w:val="22"/>
        </w:rPr>
        <w:t xml:space="preserve">              </w:t>
      </w:r>
      <w:r w:rsidR="00F86DAB" w:rsidRPr="0088099D">
        <w:rPr>
          <w:rFonts w:ascii="Cambria" w:hAnsi="Cambria" w:cs="Arial"/>
          <w:color w:val="auto"/>
          <w:sz w:val="22"/>
          <w:szCs w:val="22"/>
        </w:rPr>
        <w:t xml:space="preserve">      </w:t>
      </w:r>
      <w:r w:rsidR="00787D92" w:rsidRPr="0088099D">
        <w:rPr>
          <w:rFonts w:ascii="Cambria" w:hAnsi="Cambria" w:cs="Arial"/>
          <w:color w:val="auto"/>
          <w:sz w:val="22"/>
          <w:szCs w:val="22"/>
        </w:rPr>
        <w:t xml:space="preserve">   </w:t>
      </w:r>
      <w:r w:rsidRPr="0088099D">
        <w:rPr>
          <w:rFonts w:ascii="Cambria" w:hAnsi="Cambria" w:cs="Arial"/>
          <w:color w:val="auto"/>
          <w:sz w:val="22"/>
          <w:szCs w:val="22"/>
        </w:rPr>
        <w:t>Oct 2005 to Apr 2007</w:t>
      </w:r>
    </w:p>
    <w:p w14:paraId="6484C376" w14:textId="7170F96F" w:rsidR="002D5DC7" w:rsidRPr="0088099D" w:rsidRDefault="00AE33C5" w:rsidP="002D5DC7">
      <w:pPr>
        <w:pStyle w:val="Heading1"/>
        <w:rPr>
          <w:rFonts w:ascii="Cambria" w:hAnsi="Cambria" w:cs="Arial"/>
          <w:b w:val="0"/>
          <w:color w:val="auto"/>
          <w:sz w:val="24"/>
          <w:szCs w:val="24"/>
          <w:u w:val="single"/>
        </w:rPr>
      </w:pPr>
      <w:r w:rsidRPr="0088099D">
        <w:rPr>
          <w:rFonts w:ascii="Cambria" w:hAnsi="Cambria" w:cs="Arial"/>
          <w:b w:val="0"/>
          <w:bCs/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57A17" wp14:editId="3025B933">
                <wp:simplePos x="0" y="0"/>
                <wp:positionH relativeFrom="column">
                  <wp:posOffset>-29210</wp:posOffset>
                </wp:positionH>
                <wp:positionV relativeFrom="paragraph">
                  <wp:posOffset>33020</wp:posOffset>
                </wp:positionV>
                <wp:extent cx="61817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2.6pt" to="484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D5DC7" w:rsidRPr="0088099D">
        <w:rPr>
          <w:rFonts w:ascii="Cambria" w:hAnsi="Cambria" w:cs="Arial"/>
          <w:color w:val="auto"/>
          <w:sz w:val="24"/>
          <w:szCs w:val="24"/>
          <w:u w:val="single"/>
        </w:rPr>
        <w:t>Education</w:t>
      </w:r>
      <w:r w:rsidR="00360904" w:rsidRPr="0088099D">
        <w:rPr>
          <w:rFonts w:ascii="Cambria" w:hAnsi="Cambria" w:cs="Arial"/>
          <w:color w:val="auto"/>
          <w:sz w:val="24"/>
          <w:szCs w:val="24"/>
          <w:u w:val="single"/>
        </w:rPr>
        <w:t xml:space="preserve"> Summary</w:t>
      </w:r>
      <w:r w:rsidR="002D5DC7" w:rsidRPr="0088099D">
        <w:rPr>
          <w:rFonts w:ascii="Cambria" w:hAnsi="Cambria" w:cs="Arial"/>
          <w:color w:val="auto"/>
          <w:sz w:val="24"/>
          <w:szCs w:val="24"/>
          <w:u w:val="single"/>
        </w:rPr>
        <w:t>:</w:t>
      </w:r>
    </w:p>
    <w:p w14:paraId="544B768F" w14:textId="1776898C" w:rsidR="002D5DC7" w:rsidRPr="00FF3AA6" w:rsidRDefault="002D5DC7" w:rsidP="00FF3AA6">
      <w:pPr>
        <w:pStyle w:val="ListParagraph"/>
        <w:numPr>
          <w:ilvl w:val="0"/>
          <w:numId w:val="34"/>
        </w:numPr>
        <w:jc w:val="both"/>
        <w:rPr>
          <w:rFonts w:ascii="Cambria" w:hAnsi="Cambria" w:cs="Arial"/>
          <w:color w:val="auto"/>
        </w:rPr>
      </w:pPr>
      <w:r w:rsidRPr="00FF3AA6">
        <w:rPr>
          <w:rFonts w:ascii="Cambria" w:hAnsi="Cambria" w:cs="Arial"/>
          <w:color w:val="auto"/>
        </w:rPr>
        <w:t>Python Programming Certificate</w:t>
      </w:r>
      <w:r w:rsidR="00FF3AA6">
        <w:rPr>
          <w:rFonts w:ascii="Cambria" w:hAnsi="Cambria" w:cs="Arial"/>
          <w:color w:val="auto"/>
        </w:rPr>
        <w:t xml:space="preserve"> from</w:t>
      </w:r>
      <w:r w:rsidRPr="00FF3AA6">
        <w:rPr>
          <w:rFonts w:ascii="Cambria" w:hAnsi="Cambria" w:cs="Arial"/>
          <w:color w:val="auto"/>
        </w:rPr>
        <w:t xml:space="preserve"> General Assembly, Sydney</w:t>
      </w:r>
      <w:r w:rsidR="00FF3AA6">
        <w:rPr>
          <w:rFonts w:ascii="Cambria" w:hAnsi="Cambria" w:cs="Arial"/>
          <w:color w:val="auto"/>
        </w:rPr>
        <w:t xml:space="preserve"> (</w:t>
      </w:r>
      <w:r w:rsidRPr="00FF3AA6">
        <w:rPr>
          <w:rFonts w:ascii="Cambria" w:hAnsi="Cambria" w:cs="Arial"/>
          <w:color w:val="auto"/>
        </w:rPr>
        <w:t>Dec 2023</w:t>
      </w:r>
      <w:r w:rsidR="00FF3AA6">
        <w:rPr>
          <w:rFonts w:ascii="Cambria" w:hAnsi="Cambria" w:cs="Arial"/>
          <w:color w:val="auto"/>
        </w:rPr>
        <w:t>).</w:t>
      </w:r>
    </w:p>
    <w:p w14:paraId="6E102CFB" w14:textId="4EE3E289" w:rsidR="002D5DC7" w:rsidRPr="00FF3AA6" w:rsidRDefault="002D5DC7" w:rsidP="00FF3AA6">
      <w:pPr>
        <w:pStyle w:val="ListParagraph"/>
        <w:numPr>
          <w:ilvl w:val="0"/>
          <w:numId w:val="34"/>
        </w:numPr>
        <w:jc w:val="both"/>
        <w:rPr>
          <w:rFonts w:ascii="Cambria" w:hAnsi="Cambria" w:cs="Arial"/>
          <w:color w:val="auto"/>
        </w:rPr>
      </w:pPr>
      <w:r w:rsidRPr="00FF3AA6">
        <w:rPr>
          <w:rFonts w:ascii="Cambria" w:hAnsi="Cambria" w:cs="Arial"/>
          <w:color w:val="auto"/>
        </w:rPr>
        <w:t>Graduate Certificate in Data Science Fundamentals</w:t>
      </w:r>
      <w:r w:rsidR="00FF3AA6">
        <w:rPr>
          <w:rFonts w:ascii="Cambria" w:hAnsi="Cambria" w:cs="Arial"/>
          <w:color w:val="auto"/>
        </w:rPr>
        <w:t xml:space="preserve"> from</w:t>
      </w:r>
      <w:r w:rsidRPr="00FF3AA6">
        <w:rPr>
          <w:rFonts w:ascii="Cambria" w:hAnsi="Cambria" w:cs="Arial"/>
          <w:color w:val="auto"/>
        </w:rPr>
        <w:t xml:space="preserve"> Latrobe University, VIC </w:t>
      </w:r>
      <w:r w:rsidR="00FF3AA6">
        <w:rPr>
          <w:rFonts w:ascii="Cambria" w:hAnsi="Cambria" w:cs="Arial"/>
          <w:color w:val="auto"/>
        </w:rPr>
        <w:t>(</w:t>
      </w:r>
      <w:r w:rsidRPr="00FF3AA6">
        <w:rPr>
          <w:rFonts w:ascii="Cambria" w:hAnsi="Cambria" w:cs="Arial"/>
          <w:color w:val="auto"/>
        </w:rPr>
        <w:t>Nov 2023</w:t>
      </w:r>
      <w:r w:rsidR="00FF3AA6">
        <w:rPr>
          <w:rFonts w:ascii="Cambria" w:hAnsi="Cambria" w:cs="Arial"/>
          <w:color w:val="auto"/>
        </w:rPr>
        <w:t>).</w:t>
      </w:r>
    </w:p>
    <w:p w14:paraId="5164B7A4" w14:textId="77777777" w:rsidR="00FF3AA6" w:rsidRDefault="002D5DC7" w:rsidP="00FF3AA6">
      <w:pPr>
        <w:pStyle w:val="ListParagraph"/>
        <w:numPr>
          <w:ilvl w:val="0"/>
          <w:numId w:val="34"/>
        </w:numPr>
        <w:jc w:val="both"/>
        <w:rPr>
          <w:rFonts w:ascii="Cambria" w:hAnsi="Cambria" w:cs="Arial"/>
          <w:bCs/>
          <w:color w:val="auto"/>
        </w:rPr>
      </w:pPr>
      <w:r w:rsidRPr="00FF3AA6">
        <w:rPr>
          <w:rFonts w:ascii="Cambria" w:hAnsi="Cambria" w:cs="Arial"/>
          <w:color w:val="auto"/>
        </w:rPr>
        <w:t>Bachelor of Education</w:t>
      </w:r>
      <w:r w:rsidR="00FF3AA6" w:rsidRPr="00FF3AA6">
        <w:rPr>
          <w:rFonts w:ascii="Cambria" w:hAnsi="Cambria" w:cs="Arial"/>
          <w:color w:val="auto"/>
        </w:rPr>
        <w:t xml:space="preserve"> </w:t>
      </w:r>
      <w:r w:rsidR="00FF3AA6" w:rsidRPr="00FF3AA6">
        <w:rPr>
          <w:rFonts w:ascii="Cambria" w:hAnsi="Cambria" w:cs="Arial"/>
          <w:bCs/>
          <w:color w:val="auto"/>
        </w:rPr>
        <w:t>from</w:t>
      </w:r>
      <w:r w:rsidRPr="00FF3AA6">
        <w:rPr>
          <w:rFonts w:ascii="Cambria" w:hAnsi="Cambria" w:cs="Arial"/>
          <w:bCs/>
          <w:color w:val="auto"/>
        </w:rPr>
        <w:t xml:space="preserve"> MD University, India </w:t>
      </w:r>
      <w:r w:rsidR="00FF3AA6" w:rsidRPr="00FF3AA6">
        <w:rPr>
          <w:rFonts w:ascii="Cambria" w:hAnsi="Cambria" w:cs="Arial"/>
          <w:bCs/>
          <w:color w:val="auto"/>
        </w:rPr>
        <w:t>(</w:t>
      </w:r>
      <w:r w:rsidRPr="00FF3AA6">
        <w:rPr>
          <w:rFonts w:ascii="Cambria" w:hAnsi="Cambria" w:cs="Arial"/>
          <w:bCs/>
          <w:color w:val="auto"/>
        </w:rPr>
        <w:t>July 2019</w:t>
      </w:r>
      <w:r w:rsidR="00FF3AA6" w:rsidRPr="00FF3AA6">
        <w:rPr>
          <w:rFonts w:ascii="Cambria" w:hAnsi="Cambria" w:cs="Arial"/>
          <w:bCs/>
          <w:color w:val="auto"/>
        </w:rPr>
        <w:t>).</w:t>
      </w:r>
    </w:p>
    <w:p w14:paraId="2A860FFB" w14:textId="1185B7A1" w:rsidR="002D5DC7" w:rsidRPr="00FF3AA6" w:rsidRDefault="002D5DC7" w:rsidP="00FF3AA6">
      <w:pPr>
        <w:pStyle w:val="ListParagraph"/>
        <w:numPr>
          <w:ilvl w:val="0"/>
          <w:numId w:val="34"/>
        </w:numPr>
        <w:jc w:val="both"/>
        <w:rPr>
          <w:rFonts w:ascii="Cambria" w:hAnsi="Cambria" w:cs="Arial"/>
          <w:bCs/>
          <w:color w:val="auto"/>
        </w:rPr>
      </w:pPr>
      <w:r w:rsidRPr="00FF3AA6">
        <w:rPr>
          <w:rFonts w:ascii="Cambria" w:hAnsi="Cambria" w:cs="Arial"/>
          <w:bCs/>
          <w:color w:val="auto"/>
        </w:rPr>
        <w:t>Postgraduate Certificate Course in Information Technology</w:t>
      </w:r>
      <w:r w:rsidR="00FF3AA6">
        <w:rPr>
          <w:rFonts w:ascii="Cambria" w:hAnsi="Cambria" w:cs="Arial"/>
          <w:bCs/>
          <w:color w:val="auto"/>
        </w:rPr>
        <w:t xml:space="preserve"> from SCDL</w:t>
      </w:r>
      <w:r w:rsidRPr="00FF3AA6">
        <w:rPr>
          <w:rFonts w:ascii="Cambria" w:hAnsi="Cambria" w:cs="Arial"/>
          <w:bCs/>
          <w:color w:val="auto"/>
        </w:rPr>
        <w:t>, India</w:t>
      </w:r>
      <w:r w:rsidR="00FF3AA6">
        <w:rPr>
          <w:rFonts w:ascii="Cambria" w:hAnsi="Cambria" w:cs="Arial"/>
          <w:bCs/>
          <w:color w:val="auto"/>
        </w:rPr>
        <w:t>(</w:t>
      </w:r>
      <w:r w:rsidRPr="00FF3AA6">
        <w:rPr>
          <w:rFonts w:ascii="Cambria" w:hAnsi="Cambria" w:cs="Arial"/>
          <w:bCs/>
          <w:color w:val="auto"/>
        </w:rPr>
        <w:t>Sept 200</w:t>
      </w:r>
      <w:r w:rsidR="00FF3AA6">
        <w:rPr>
          <w:rFonts w:ascii="Cambria" w:hAnsi="Cambria" w:cs="Arial"/>
          <w:bCs/>
          <w:color w:val="auto"/>
        </w:rPr>
        <w:t>9)</w:t>
      </w:r>
    </w:p>
    <w:p w14:paraId="741FDC15" w14:textId="5999A8FA" w:rsidR="002D5DC7" w:rsidRPr="00FF3AA6" w:rsidRDefault="00AE33C5" w:rsidP="00FF3AA6">
      <w:pPr>
        <w:pStyle w:val="ListParagraph"/>
        <w:numPr>
          <w:ilvl w:val="0"/>
          <w:numId w:val="34"/>
        </w:numPr>
        <w:jc w:val="both"/>
        <w:rPr>
          <w:rFonts w:ascii="Cambria" w:hAnsi="Cambria" w:cs="Arial"/>
          <w:bCs/>
          <w:color w:val="auto"/>
        </w:rPr>
      </w:pPr>
      <w:r w:rsidRPr="0088099D">
        <w:rPr>
          <w:rFonts w:eastAsiaTheme="majorEastAsia"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AC9EC" wp14:editId="1F3256B8">
                <wp:simplePos x="0" y="0"/>
                <wp:positionH relativeFrom="column">
                  <wp:posOffset>-26670</wp:posOffset>
                </wp:positionH>
                <wp:positionV relativeFrom="paragraph">
                  <wp:posOffset>285750</wp:posOffset>
                </wp:positionV>
                <wp:extent cx="61817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22.5pt" to="484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2D5DC7" w:rsidRPr="00FF3AA6">
        <w:rPr>
          <w:rFonts w:ascii="Cambria" w:hAnsi="Cambria" w:cs="Arial"/>
          <w:color w:val="auto"/>
        </w:rPr>
        <w:t>Bachelor of Technology in Information Technology</w:t>
      </w:r>
      <w:r w:rsidR="00FF3AA6">
        <w:rPr>
          <w:rFonts w:ascii="Cambria" w:hAnsi="Cambria" w:cs="Arial"/>
          <w:color w:val="auto"/>
        </w:rPr>
        <w:t xml:space="preserve"> </w:t>
      </w:r>
      <w:r w:rsidR="00FF3AA6" w:rsidRPr="00FF3AA6">
        <w:rPr>
          <w:rFonts w:ascii="Cambria" w:hAnsi="Cambria" w:cs="Arial"/>
          <w:color w:val="auto"/>
        </w:rPr>
        <w:t>from</w:t>
      </w:r>
      <w:r w:rsidR="00FF3AA6">
        <w:rPr>
          <w:rFonts w:ascii="Cambria" w:hAnsi="Cambria" w:cs="Arial"/>
          <w:b/>
          <w:color w:val="auto"/>
        </w:rPr>
        <w:t xml:space="preserve"> </w:t>
      </w:r>
      <w:r w:rsidR="002D5DC7" w:rsidRPr="00FF3AA6">
        <w:rPr>
          <w:rFonts w:ascii="Cambria" w:hAnsi="Cambria" w:cs="Arial"/>
          <w:bCs/>
          <w:color w:val="auto"/>
        </w:rPr>
        <w:t xml:space="preserve">Kurukshetra University, </w:t>
      </w:r>
      <w:proofErr w:type="gramStart"/>
      <w:r w:rsidR="002D5DC7" w:rsidRPr="00FF3AA6">
        <w:rPr>
          <w:rFonts w:ascii="Cambria" w:hAnsi="Cambria" w:cs="Arial"/>
          <w:bCs/>
          <w:color w:val="auto"/>
        </w:rPr>
        <w:t>India</w:t>
      </w:r>
      <w:r w:rsidR="00FF3AA6">
        <w:rPr>
          <w:rFonts w:ascii="Cambria" w:hAnsi="Cambria" w:cs="Arial"/>
          <w:bCs/>
          <w:color w:val="auto"/>
        </w:rPr>
        <w:t>(</w:t>
      </w:r>
      <w:proofErr w:type="gramEnd"/>
      <w:r w:rsidR="002D5DC7" w:rsidRPr="00FF3AA6">
        <w:rPr>
          <w:rFonts w:ascii="Cambria" w:hAnsi="Cambria" w:cs="Arial"/>
          <w:bCs/>
          <w:color w:val="auto"/>
        </w:rPr>
        <w:t>Aug 2005</w:t>
      </w:r>
      <w:r w:rsidR="00FF3AA6">
        <w:rPr>
          <w:rFonts w:ascii="Cambria" w:hAnsi="Cambria" w:cs="Arial"/>
          <w:bCs/>
          <w:color w:val="auto"/>
        </w:rPr>
        <w:t>).</w:t>
      </w:r>
    </w:p>
    <w:p w14:paraId="65F19EDA" w14:textId="7B5D29A2" w:rsidR="00AE33C5" w:rsidRPr="0088099D" w:rsidRDefault="00AE33C5" w:rsidP="00AE33C5">
      <w:pPr>
        <w:rPr>
          <w:rFonts w:ascii="Cambria" w:eastAsiaTheme="majorEastAsia" w:hAnsi="Cambria" w:cs="Arial"/>
          <w:b/>
          <w:color w:val="auto"/>
          <w:sz w:val="24"/>
          <w:szCs w:val="24"/>
          <w:u w:val="single"/>
        </w:rPr>
      </w:pPr>
      <w:r w:rsidRPr="0088099D">
        <w:rPr>
          <w:rFonts w:ascii="Cambria" w:eastAsiaTheme="majorEastAsia" w:hAnsi="Cambria" w:cs="Arial"/>
          <w:b/>
          <w:color w:val="auto"/>
          <w:sz w:val="24"/>
          <w:szCs w:val="24"/>
          <w:u w:val="single"/>
        </w:rPr>
        <w:lastRenderedPageBreak/>
        <w:t>Soft Skills:</w:t>
      </w:r>
    </w:p>
    <w:p w14:paraId="01680CC2" w14:textId="77777777" w:rsidR="00AE33C5" w:rsidRPr="0088099D" w:rsidRDefault="00AE33C5" w:rsidP="00AE33C5">
      <w:pPr>
        <w:rPr>
          <w:rFonts w:ascii="Cambria" w:hAnsi="Cambria" w:cs="Arial"/>
          <w:color w:val="auto"/>
        </w:rPr>
      </w:pPr>
      <w:r w:rsidRPr="0088099D">
        <w:rPr>
          <w:rFonts w:ascii="Cambria" w:hAnsi="Cambria" w:cs="Arial"/>
          <w:color w:val="auto"/>
        </w:rPr>
        <w:t xml:space="preserve">       Proficient in problem-solving, attention to detail, effective communication, team collaboration, and </w:t>
      </w:r>
    </w:p>
    <w:p w14:paraId="0FBE0FBF" w14:textId="77777777" w:rsidR="00AE33C5" w:rsidRPr="0088099D" w:rsidRDefault="00AE33C5" w:rsidP="00AE33C5">
      <w:pPr>
        <w:rPr>
          <w:rFonts w:ascii="Cambria" w:hAnsi="Cambria" w:cs="Arial"/>
          <w:color w:val="auto"/>
        </w:rPr>
      </w:pPr>
      <w:r w:rsidRPr="0088099D">
        <w:rPr>
          <w:rFonts w:ascii="Cambria" w:eastAsiaTheme="majorEastAsia" w:hAnsi="Cambria" w:cs="Arial"/>
          <w:noProof/>
          <w:color w:val="auto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6EDEBE" wp14:editId="0C5B3E79">
                <wp:simplePos x="0" y="0"/>
                <wp:positionH relativeFrom="column">
                  <wp:posOffset>-64770</wp:posOffset>
                </wp:positionH>
                <wp:positionV relativeFrom="paragraph">
                  <wp:posOffset>253365</wp:posOffset>
                </wp:positionV>
                <wp:extent cx="61817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95pt" to="481.6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Pr="0088099D">
        <w:rPr>
          <w:rFonts w:ascii="Cambria" w:hAnsi="Cambria" w:cs="Arial"/>
          <w:color w:val="auto"/>
        </w:rPr>
        <w:t xml:space="preserve">       adept time management for efficient project delivery.</w:t>
      </w:r>
    </w:p>
    <w:p w14:paraId="054B11E9" w14:textId="06F66E7C" w:rsidR="002D5DC7" w:rsidRPr="0088099D" w:rsidRDefault="002D5DC7" w:rsidP="002D5DC7">
      <w:pPr>
        <w:jc w:val="both"/>
        <w:rPr>
          <w:rFonts w:ascii="Cambria" w:eastAsiaTheme="majorEastAsia" w:hAnsi="Cambria" w:cs="Arial"/>
          <w:b/>
          <w:color w:val="auto"/>
          <w:sz w:val="24"/>
          <w:szCs w:val="24"/>
          <w:u w:val="single"/>
        </w:rPr>
      </w:pPr>
      <w:bookmarkStart w:id="0" w:name="_GoBack"/>
      <w:bookmarkEnd w:id="0"/>
    </w:p>
    <w:p w14:paraId="2621F920" w14:textId="17CC3667" w:rsidR="00752D72" w:rsidRPr="0088099D" w:rsidRDefault="00752D72" w:rsidP="006F29AE">
      <w:pPr>
        <w:jc w:val="both"/>
        <w:rPr>
          <w:rStyle w:val="subhead1"/>
          <w:rFonts w:ascii="Cambria" w:hAnsi="Cambria"/>
          <w:color w:val="auto"/>
          <w:sz w:val="16"/>
          <w:szCs w:val="16"/>
          <w:u w:val="single"/>
        </w:rPr>
      </w:pPr>
      <w:r w:rsidRPr="0088099D">
        <w:rPr>
          <w:rFonts w:ascii="Cambria" w:eastAsiaTheme="majorEastAsia" w:hAnsi="Cambria" w:cs="Arial"/>
          <w:b/>
          <w:color w:val="auto"/>
          <w:sz w:val="24"/>
          <w:szCs w:val="24"/>
          <w:u w:val="single"/>
        </w:rPr>
        <w:t xml:space="preserve">Work Experience </w:t>
      </w:r>
    </w:p>
    <w:p w14:paraId="248959D6" w14:textId="0E445690" w:rsidR="00561AFF" w:rsidRPr="0088099D" w:rsidRDefault="00561AFF" w:rsidP="00157357">
      <w:pPr>
        <w:jc w:val="both"/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</w:pPr>
      <w:r w:rsidRPr="0088099D">
        <w:rPr>
          <w:rStyle w:val="subhead1"/>
          <w:rFonts w:ascii="Cambria" w:hAnsi="Cambria"/>
          <w:color w:val="auto"/>
          <w:sz w:val="22"/>
          <w:szCs w:val="22"/>
          <w:u w:val="single"/>
        </w:rPr>
        <w:t xml:space="preserve">Senior Software Engineer | </w:t>
      </w:r>
      <w:r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>Magna Infotech P</w:t>
      </w:r>
      <w:r w:rsidR="006B5F2A"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 xml:space="preserve">ty </w:t>
      </w:r>
      <w:r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>Ltd</w:t>
      </w:r>
      <w:r w:rsidR="0099758B"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>, India</w:t>
      </w:r>
      <w:r w:rsidRPr="0088099D">
        <w:rPr>
          <w:rStyle w:val="subhead1"/>
          <w:rFonts w:ascii="Cambria" w:hAnsi="Cambria"/>
          <w:color w:val="auto"/>
          <w:sz w:val="22"/>
          <w:szCs w:val="22"/>
          <w:u w:val="single"/>
        </w:rPr>
        <w:t xml:space="preserve"> | </w:t>
      </w:r>
      <w:r w:rsidR="006B5F2A"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 xml:space="preserve">Aug </w:t>
      </w:r>
      <w:r w:rsidR="009C1A0C"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>2011 -</w:t>
      </w:r>
      <w:r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 xml:space="preserve"> Nov 2011</w:t>
      </w:r>
    </w:p>
    <w:p w14:paraId="63229F55" w14:textId="4F5253D7" w:rsidR="0099758B" w:rsidRPr="0088099D" w:rsidRDefault="005B103D" w:rsidP="00157357">
      <w:pPr>
        <w:jc w:val="both"/>
        <w:rPr>
          <w:rFonts w:ascii="Cambria" w:hAnsi="Cambria" w:cs="Arial"/>
          <w:b/>
          <w:bCs/>
          <w:color w:val="auto"/>
          <w:sz w:val="16"/>
          <w:szCs w:val="16"/>
        </w:rPr>
      </w:pPr>
      <w:r w:rsidRPr="0088099D">
        <w:rPr>
          <w:rStyle w:val="subhead1"/>
          <w:rFonts w:ascii="Cambria" w:hAnsi="Cambria"/>
          <w:b w:val="0"/>
          <w:color w:val="auto"/>
          <w:sz w:val="22"/>
          <w:szCs w:val="22"/>
        </w:rPr>
        <w:t xml:space="preserve">Magna Infotech Ltd. provides information technology services. I was working for the client </w:t>
      </w:r>
      <w:r w:rsidRPr="0088099D">
        <w:rPr>
          <w:rFonts w:ascii="Cambria" w:hAnsi="Cambria" w:cs="Arial"/>
          <w:color w:val="auto"/>
        </w:rPr>
        <w:t>UnitedHealth Group</w:t>
      </w:r>
      <w:r w:rsidRPr="0088099D">
        <w:rPr>
          <w:rFonts w:ascii="Cambria" w:hAnsi="Cambria" w:cs="Arial"/>
          <w:color w:val="auto"/>
        </w:rPr>
        <w:t xml:space="preserve"> during my job tenure.</w:t>
      </w:r>
    </w:p>
    <w:p w14:paraId="35C40DFC" w14:textId="26196E9D" w:rsidR="009E39A0" w:rsidRPr="0088099D" w:rsidRDefault="009E39A0" w:rsidP="009E39A0">
      <w:pPr>
        <w:pStyle w:val="Default"/>
        <w:numPr>
          <w:ilvl w:val="0"/>
          <w:numId w:val="21"/>
        </w:numPr>
        <w:spacing w:after="30"/>
        <w:jc w:val="both"/>
        <w:rPr>
          <w:rFonts w:ascii="Cambria" w:hAnsi="Cambria" w:cs="Arial"/>
          <w:color w:val="auto"/>
          <w:sz w:val="22"/>
          <w:szCs w:val="22"/>
          <w:lang w:val="en-US"/>
        </w:rPr>
      </w:pP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Developed and supported SAS applications on UNIX and Windows platforms.</w:t>
      </w:r>
    </w:p>
    <w:p w14:paraId="3D593A97" w14:textId="77777777" w:rsidR="009E39A0" w:rsidRPr="0088099D" w:rsidRDefault="009E39A0" w:rsidP="009E39A0">
      <w:pPr>
        <w:pStyle w:val="Default"/>
        <w:numPr>
          <w:ilvl w:val="0"/>
          <w:numId w:val="21"/>
        </w:numPr>
        <w:spacing w:after="30"/>
        <w:jc w:val="both"/>
        <w:rPr>
          <w:rFonts w:ascii="Cambria" w:eastAsia="Times New Roman" w:hAnsi="Cambria" w:cs="Arial"/>
          <w:color w:val="auto"/>
          <w:sz w:val="22"/>
          <w:szCs w:val="22"/>
          <w:lang w:val="en-US" w:eastAsia="en-IN"/>
        </w:rPr>
      </w:pP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Translated business requirements into technology specifications, documenting processes</w:t>
      </w:r>
      <w:r w:rsidRPr="0088099D">
        <w:rPr>
          <w:rFonts w:ascii="Cambria" w:eastAsia="Times New Roman" w:hAnsi="Cambria" w:cs="Arial"/>
          <w:color w:val="auto"/>
          <w:sz w:val="22"/>
          <w:szCs w:val="22"/>
          <w:lang w:val="en-US" w:eastAsia="en-IN"/>
        </w:rPr>
        <w:t>.</w:t>
      </w:r>
    </w:p>
    <w:p w14:paraId="2329759E" w14:textId="77777777" w:rsidR="009E39A0" w:rsidRPr="0088099D" w:rsidRDefault="009E39A0" w:rsidP="009E39A0">
      <w:pPr>
        <w:pStyle w:val="Default"/>
        <w:numPr>
          <w:ilvl w:val="0"/>
          <w:numId w:val="21"/>
        </w:numPr>
        <w:spacing w:after="30"/>
        <w:jc w:val="both"/>
        <w:rPr>
          <w:rFonts w:ascii="Cambria" w:eastAsia="Times New Roman" w:hAnsi="Cambria" w:cs="Arial"/>
          <w:color w:val="auto"/>
          <w:sz w:val="22"/>
          <w:szCs w:val="22"/>
          <w:lang w:val="en-US" w:eastAsia="en-IN"/>
        </w:rPr>
      </w:pPr>
      <w:r w:rsidRPr="0088099D">
        <w:rPr>
          <w:rFonts w:ascii="Cambria" w:eastAsia="Times New Roman" w:hAnsi="Cambria" w:cs="Arial"/>
          <w:color w:val="auto"/>
          <w:sz w:val="22"/>
          <w:szCs w:val="22"/>
          <w:lang w:val="en-US" w:eastAsia="en-IN"/>
        </w:rPr>
        <w:t>Processed data from various sources, created variables, developed statistical models, and implemented models.</w:t>
      </w:r>
    </w:p>
    <w:p w14:paraId="62F58595" w14:textId="77777777" w:rsidR="00157357" w:rsidRPr="0088099D" w:rsidRDefault="009E39A0" w:rsidP="00157357">
      <w:pPr>
        <w:pStyle w:val="Default"/>
        <w:numPr>
          <w:ilvl w:val="0"/>
          <w:numId w:val="21"/>
        </w:numPr>
        <w:spacing w:after="30"/>
        <w:jc w:val="both"/>
        <w:rPr>
          <w:rFonts w:ascii="Cambria" w:hAnsi="Cambria" w:cs="Arial"/>
          <w:color w:val="auto"/>
          <w:sz w:val="22"/>
          <w:szCs w:val="22"/>
          <w:lang w:val="en-US"/>
        </w:rPr>
      </w:pPr>
      <w:r w:rsidRPr="0088099D">
        <w:rPr>
          <w:rFonts w:ascii="Cambria" w:eastAsia="Times New Roman" w:hAnsi="Cambria" w:cs="Arial"/>
          <w:color w:val="auto"/>
          <w:sz w:val="22"/>
          <w:szCs w:val="22"/>
          <w:lang w:val="en-US" w:eastAsia="en-IN"/>
        </w:rPr>
        <w:t>Delivered comprehensive reports on varied timelines for multiple states and clients.</w:t>
      </w:r>
    </w:p>
    <w:p w14:paraId="7C2A5548" w14:textId="3E2BD731" w:rsidR="00C855BA" w:rsidRPr="0088099D" w:rsidRDefault="009E39A0" w:rsidP="00157357">
      <w:pPr>
        <w:pStyle w:val="Default"/>
        <w:numPr>
          <w:ilvl w:val="0"/>
          <w:numId w:val="21"/>
        </w:numPr>
        <w:spacing w:after="30"/>
        <w:jc w:val="both"/>
        <w:rPr>
          <w:rFonts w:ascii="Cambria" w:hAnsi="Cambria" w:cs="Arial"/>
          <w:color w:val="auto"/>
          <w:sz w:val="22"/>
          <w:szCs w:val="22"/>
          <w:lang w:val="en-US"/>
        </w:rPr>
      </w:pPr>
      <w:r w:rsidRPr="0088099D">
        <w:rPr>
          <w:rFonts w:ascii="Cambria" w:hAnsi="Cambria" w:cs="Arial"/>
          <w:color w:val="auto"/>
          <w:sz w:val="22"/>
          <w:szCs w:val="22"/>
        </w:rPr>
        <w:t>Enhanced</w:t>
      </w:r>
      <w:r w:rsidR="006A3FAA" w:rsidRPr="0088099D">
        <w:rPr>
          <w:rFonts w:ascii="Cambria" w:hAnsi="Cambria" w:cs="Arial"/>
          <w:color w:val="auto"/>
          <w:sz w:val="22"/>
          <w:szCs w:val="22"/>
        </w:rPr>
        <w:t xml:space="preserve"> interpersonal </w:t>
      </w:r>
      <w:r w:rsidR="00F74257" w:rsidRPr="0088099D">
        <w:rPr>
          <w:rFonts w:ascii="Cambria" w:hAnsi="Cambria" w:cs="Arial"/>
          <w:color w:val="auto"/>
          <w:sz w:val="22"/>
          <w:szCs w:val="22"/>
        </w:rPr>
        <w:t xml:space="preserve">and communication </w:t>
      </w:r>
      <w:r w:rsidR="006A3FAA" w:rsidRPr="0088099D">
        <w:rPr>
          <w:rFonts w:ascii="Cambria" w:hAnsi="Cambria" w:cs="Arial"/>
          <w:color w:val="auto"/>
          <w:sz w:val="22"/>
          <w:szCs w:val="22"/>
        </w:rPr>
        <w:t>skills</w:t>
      </w:r>
      <w:r w:rsidR="006A3FAA" w:rsidRPr="0088099D">
        <w:rPr>
          <w:rFonts w:ascii="Cambria" w:hAnsi="Cambria" w:cs="Arial"/>
          <w:color w:val="auto"/>
          <w:sz w:val="22"/>
          <w:szCs w:val="22"/>
          <w:lang w:val="en-US"/>
        </w:rPr>
        <w:t xml:space="preserve"> </w:t>
      </w:r>
      <w:r w:rsidR="00C855BA" w:rsidRPr="0088099D">
        <w:rPr>
          <w:rFonts w:ascii="Cambria" w:hAnsi="Cambria" w:cs="Arial"/>
          <w:color w:val="auto"/>
          <w:sz w:val="22"/>
          <w:szCs w:val="22"/>
          <w:lang w:val="en-US"/>
        </w:rPr>
        <w:t>through regular engagement with onshore clients and onsite peers.</w:t>
      </w:r>
    </w:p>
    <w:p w14:paraId="59C770F7" w14:textId="5D780A3B" w:rsidR="00020152" w:rsidRPr="0088099D" w:rsidRDefault="00C855BA" w:rsidP="00C105C4">
      <w:pPr>
        <w:pStyle w:val="Default"/>
        <w:numPr>
          <w:ilvl w:val="0"/>
          <w:numId w:val="22"/>
        </w:numPr>
        <w:spacing w:after="30"/>
        <w:jc w:val="both"/>
        <w:rPr>
          <w:rFonts w:ascii="Cambria" w:hAnsi="Cambria" w:cs="Arial"/>
          <w:color w:val="auto"/>
          <w:sz w:val="22"/>
          <w:szCs w:val="22"/>
          <w:lang w:val="en-US"/>
        </w:rPr>
      </w:pP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Developed automated SAS templates</w:t>
      </w:r>
      <w:r w:rsidR="00FD7BEF" w:rsidRPr="0088099D">
        <w:rPr>
          <w:rFonts w:ascii="Cambria" w:hAnsi="Cambria" w:cs="Arial"/>
          <w:color w:val="auto"/>
          <w:sz w:val="22"/>
          <w:szCs w:val="22"/>
          <w:lang w:val="en-US"/>
        </w:rPr>
        <w:t xml:space="preserve"> for efficient handling of ad</w:t>
      </w:r>
      <w:r w:rsidR="00932A9F" w:rsidRPr="0088099D">
        <w:rPr>
          <w:rFonts w:ascii="Cambria" w:hAnsi="Cambria" w:cs="Arial"/>
          <w:color w:val="auto"/>
          <w:sz w:val="22"/>
          <w:szCs w:val="22"/>
          <w:lang w:val="en-US"/>
        </w:rPr>
        <w:t xml:space="preserve"> </w:t>
      </w: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hoc requests.</w:t>
      </w:r>
    </w:p>
    <w:p w14:paraId="76F4C5D9" w14:textId="77777777" w:rsidR="00C855BA" w:rsidRPr="0088099D" w:rsidRDefault="00C855BA" w:rsidP="00C855BA">
      <w:pPr>
        <w:pStyle w:val="Default"/>
        <w:spacing w:after="30"/>
        <w:ind w:left="720"/>
        <w:jc w:val="both"/>
        <w:rPr>
          <w:rFonts w:ascii="Cambria" w:hAnsi="Cambria" w:cs="Arial"/>
          <w:color w:val="auto"/>
          <w:sz w:val="16"/>
          <w:szCs w:val="16"/>
          <w:lang w:val="en-US"/>
        </w:rPr>
      </w:pPr>
    </w:p>
    <w:p w14:paraId="121E844E" w14:textId="14D75DFC" w:rsidR="003E7679" w:rsidRPr="0088099D" w:rsidRDefault="00561AFF" w:rsidP="00157357">
      <w:pPr>
        <w:pStyle w:val="Default"/>
        <w:spacing w:after="30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88099D">
        <w:rPr>
          <w:rFonts w:ascii="Cambria" w:hAnsi="Cambria" w:cs="Arial"/>
          <w:b/>
          <w:color w:val="auto"/>
          <w:sz w:val="22"/>
          <w:szCs w:val="22"/>
          <w:u w:val="single"/>
        </w:rPr>
        <w:t xml:space="preserve">Project Lead | </w:t>
      </w:r>
      <w:r w:rsidRPr="0088099D">
        <w:rPr>
          <w:rFonts w:ascii="Cambria" w:hAnsi="Cambria" w:cs="Arial"/>
          <w:color w:val="auto"/>
          <w:sz w:val="22"/>
          <w:szCs w:val="22"/>
          <w:u w:val="single"/>
        </w:rPr>
        <w:t>Syntel</w:t>
      </w:r>
      <w:r w:rsidRPr="0088099D">
        <w:rPr>
          <w:rStyle w:val="subhead1"/>
          <w:rFonts w:ascii="Cambria" w:hAnsi="Cambria"/>
          <w:color w:val="auto"/>
          <w:sz w:val="22"/>
          <w:szCs w:val="22"/>
          <w:u w:val="single"/>
        </w:rPr>
        <w:t xml:space="preserve"> </w:t>
      </w:r>
      <w:r w:rsidR="008A192A"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>Pty</w:t>
      </w:r>
      <w:r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 xml:space="preserve"> </w:t>
      </w:r>
      <w:r w:rsidR="00A50515" w:rsidRPr="0088099D">
        <w:rPr>
          <w:rStyle w:val="subhead1"/>
          <w:rFonts w:ascii="Cambria" w:hAnsi="Cambria"/>
          <w:b w:val="0"/>
          <w:color w:val="auto"/>
          <w:sz w:val="22"/>
          <w:szCs w:val="22"/>
          <w:u w:val="single"/>
        </w:rPr>
        <w:t>Ltd</w:t>
      </w:r>
      <w:r w:rsidR="00101A9F" w:rsidRPr="0088099D">
        <w:rPr>
          <w:rFonts w:ascii="Cambria" w:hAnsi="Cambria" w:cs="Arial"/>
          <w:color w:val="auto"/>
          <w:sz w:val="22"/>
          <w:szCs w:val="22"/>
          <w:u w:val="single"/>
        </w:rPr>
        <w:t xml:space="preserve"> </w:t>
      </w:r>
      <w:r w:rsidRPr="0088099D">
        <w:rPr>
          <w:rFonts w:ascii="Cambria" w:hAnsi="Cambria" w:cs="Arial"/>
          <w:b/>
          <w:color w:val="auto"/>
          <w:sz w:val="22"/>
          <w:szCs w:val="22"/>
          <w:u w:val="single"/>
        </w:rPr>
        <w:t>| </w:t>
      </w:r>
      <w:r w:rsidR="009C1A0C" w:rsidRPr="0088099D">
        <w:rPr>
          <w:rFonts w:ascii="Cambria" w:hAnsi="Cambria" w:cs="Arial"/>
          <w:color w:val="auto"/>
          <w:sz w:val="22"/>
          <w:szCs w:val="22"/>
          <w:u w:val="single"/>
        </w:rPr>
        <w:t>Aug2010 -</w:t>
      </w:r>
      <w:r w:rsidRPr="0088099D">
        <w:rPr>
          <w:rFonts w:ascii="Cambria" w:hAnsi="Cambria" w:cs="Arial"/>
          <w:color w:val="auto"/>
          <w:sz w:val="22"/>
          <w:szCs w:val="22"/>
          <w:u w:val="single"/>
        </w:rPr>
        <w:t xml:space="preserve"> Feb 2011</w:t>
      </w:r>
      <w:r w:rsidR="00AC706F" w:rsidRPr="0088099D">
        <w:rPr>
          <w:rFonts w:ascii="Cambria" w:hAnsi="Cambria" w:cs="Arial"/>
          <w:b/>
          <w:bCs/>
          <w:color w:val="auto"/>
          <w:sz w:val="22"/>
          <w:szCs w:val="22"/>
        </w:rPr>
        <w:t xml:space="preserve"> </w:t>
      </w:r>
    </w:p>
    <w:p w14:paraId="2CCFB529" w14:textId="15C36397" w:rsidR="00C35D89" w:rsidRPr="0088099D" w:rsidRDefault="00C35D89" w:rsidP="00157357">
      <w:pPr>
        <w:pStyle w:val="Default"/>
        <w:spacing w:after="30"/>
        <w:jc w:val="both"/>
        <w:rPr>
          <w:rFonts w:ascii="Cambria" w:hAnsi="Cambria" w:cs="Arial"/>
          <w:bCs/>
          <w:color w:val="auto"/>
          <w:sz w:val="22"/>
          <w:szCs w:val="22"/>
        </w:rPr>
      </w:pPr>
      <w:r w:rsidRPr="0088099D">
        <w:rPr>
          <w:rFonts w:ascii="Cambria" w:hAnsi="Cambria" w:cs="Arial"/>
          <w:bCs/>
          <w:color w:val="auto"/>
          <w:sz w:val="22"/>
          <w:szCs w:val="22"/>
        </w:rPr>
        <w:t>Syntel Ltd. provides information technology solutions across</w:t>
      </w:r>
      <w:r w:rsidR="00DE29FE" w:rsidRPr="0088099D">
        <w:rPr>
          <w:rFonts w:ascii="Cambria" w:hAnsi="Cambria" w:cs="Arial"/>
          <w:bCs/>
          <w:color w:val="auto"/>
          <w:sz w:val="22"/>
          <w:szCs w:val="22"/>
        </w:rPr>
        <w:t xml:space="preserve"> various </w:t>
      </w:r>
      <w:r w:rsidRPr="0088099D">
        <w:rPr>
          <w:rFonts w:ascii="Cambria" w:hAnsi="Cambria" w:cs="Arial"/>
          <w:bCs/>
          <w:color w:val="auto"/>
          <w:sz w:val="22"/>
          <w:szCs w:val="22"/>
        </w:rPr>
        <w:t>industries</w:t>
      </w:r>
      <w:r w:rsidR="00431F62">
        <w:rPr>
          <w:rFonts w:ascii="Cambria" w:hAnsi="Cambria" w:cs="Arial"/>
          <w:bCs/>
          <w:color w:val="auto"/>
          <w:sz w:val="22"/>
          <w:szCs w:val="22"/>
        </w:rPr>
        <w:t xml:space="preserve">, </w:t>
      </w:r>
      <w:r w:rsidRPr="0088099D">
        <w:rPr>
          <w:rFonts w:ascii="Cambria" w:hAnsi="Cambria" w:cs="Arial"/>
          <w:bCs/>
          <w:color w:val="auto"/>
          <w:sz w:val="22"/>
          <w:szCs w:val="22"/>
        </w:rPr>
        <w:t>including banking, healthcare, manufacturing, retail, te</w:t>
      </w:r>
      <w:r w:rsidR="005C0D53" w:rsidRPr="0088099D">
        <w:rPr>
          <w:rFonts w:ascii="Cambria" w:hAnsi="Cambria" w:cs="Arial"/>
          <w:bCs/>
          <w:color w:val="auto"/>
          <w:sz w:val="22"/>
          <w:szCs w:val="22"/>
        </w:rPr>
        <w:t>lecommunications, and insurance.</w:t>
      </w:r>
    </w:p>
    <w:p w14:paraId="54234CBC" w14:textId="77777777" w:rsidR="00DC0CEE" w:rsidRPr="0088099D" w:rsidRDefault="00DC0CEE" w:rsidP="00DC0CEE">
      <w:pPr>
        <w:pStyle w:val="Default"/>
        <w:numPr>
          <w:ilvl w:val="0"/>
          <w:numId w:val="23"/>
        </w:numPr>
        <w:spacing w:after="30"/>
        <w:jc w:val="both"/>
        <w:rPr>
          <w:rFonts w:ascii="Cambria" w:hAnsi="Cambria" w:cs="Arial"/>
          <w:color w:val="auto"/>
          <w:sz w:val="22"/>
          <w:szCs w:val="22"/>
          <w:lang w:val="en-US"/>
        </w:rPr>
      </w:pP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Led and managed a three-member SAS team, implementing structured Waterfall methodology for SDLC-guided projects.</w:t>
      </w:r>
    </w:p>
    <w:p w14:paraId="6943B9D0" w14:textId="77777777" w:rsidR="00DC0CEE" w:rsidRPr="0088099D" w:rsidRDefault="00DC0CEE" w:rsidP="00DC0CEE">
      <w:pPr>
        <w:pStyle w:val="Default"/>
        <w:numPr>
          <w:ilvl w:val="0"/>
          <w:numId w:val="23"/>
        </w:numPr>
        <w:spacing w:after="30"/>
        <w:jc w:val="both"/>
        <w:rPr>
          <w:rFonts w:ascii="Cambria" w:hAnsi="Cambria" w:cs="Arial"/>
          <w:color w:val="auto"/>
          <w:sz w:val="22"/>
          <w:szCs w:val="22"/>
          <w:lang w:val="en-US"/>
        </w:rPr>
      </w:pP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Ensured deliverables met SDLC stages, adhering to timelines and quality benchmarks.</w:t>
      </w:r>
    </w:p>
    <w:p w14:paraId="663C4185" w14:textId="77777777" w:rsidR="00DC0CEE" w:rsidRPr="0088099D" w:rsidRDefault="00DC0CEE" w:rsidP="00DC0CEE">
      <w:pPr>
        <w:pStyle w:val="Default"/>
        <w:numPr>
          <w:ilvl w:val="0"/>
          <w:numId w:val="23"/>
        </w:numPr>
        <w:spacing w:after="30"/>
        <w:jc w:val="both"/>
        <w:rPr>
          <w:rFonts w:ascii="Cambria" w:hAnsi="Cambria" w:cs="Arial"/>
          <w:color w:val="auto"/>
          <w:sz w:val="22"/>
          <w:szCs w:val="22"/>
          <w:lang w:val="en-US"/>
        </w:rPr>
      </w:pP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Engaged stakeholders to define project objectives, enabling efficient planning and execution.</w:t>
      </w:r>
    </w:p>
    <w:p w14:paraId="7A6198A4" w14:textId="22B50040" w:rsidR="003D1C22" w:rsidRPr="0088099D" w:rsidRDefault="00DC0CEE" w:rsidP="00157357">
      <w:pPr>
        <w:pStyle w:val="Default"/>
        <w:numPr>
          <w:ilvl w:val="0"/>
          <w:numId w:val="23"/>
        </w:numPr>
        <w:spacing w:after="30"/>
        <w:jc w:val="both"/>
        <w:rPr>
          <w:rFonts w:ascii="Cambria" w:hAnsi="Cambria" w:cs="Arial"/>
          <w:b/>
          <w:color w:val="auto"/>
          <w:sz w:val="22"/>
          <w:szCs w:val="22"/>
        </w:rPr>
      </w:pP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Provided guidance and technical support to team members on functional issues.</w:t>
      </w:r>
      <w:r w:rsidR="003E7679" w:rsidRPr="0088099D">
        <w:rPr>
          <w:rFonts w:ascii="Cambria" w:hAnsi="Cambria" w:cs="Arial"/>
          <w:b/>
          <w:bCs/>
          <w:color w:val="auto"/>
          <w:sz w:val="22"/>
          <w:szCs w:val="22"/>
        </w:rPr>
        <w:t xml:space="preserve"> </w:t>
      </w:r>
    </w:p>
    <w:p w14:paraId="4AC3F7C2" w14:textId="56693BDB" w:rsidR="00DC0CEE" w:rsidRPr="0088099D" w:rsidRDefault="00C85D3C" w:rsidP="00DC0CEE">
      <w:pPr>
        <w:pStyle w:val="Default"/>
        <w:numPr>
          <w:ilvl w:val="0"/>
          <w:numId w:val="23"/>
        </w:numPr>
        <w:spacing w:after="30"/>
        <w:jc w:val="both"/>
        <w:rPr>
          <w:rFonts w:ascii="Cambria" w:hAnsi="Cambria" w:cs="Arial"/>
          <w:color w:val="auto"/>
          <w:sz w:val="22"/>
          <w:szCs w:val="22"/>
          <w:lang w:val="en-US"/>
        </w:rPr>
      </w:pP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Innovated by optimis</w:t>
      </w:r>
      <w:r w:rsidR="00DC0CEE" w:rsidRPr="0088099D">
        <w:rPr>
          <w:rFonts w:ascii="Cambria" w:hAnsi="Cambria" w:cs="Arial"/>
          <w:color w:val="auto"/>
          <w:sz w:val="22"/>
          <w:szCs w:val="22"/>
          <w:lang w:val="en-US"/>
        </w:rPr>
        <w:t>ing old SAS programs, saving time and cost.</w:t>
      </w:r>
    </w:p>
    <w:p w14:paraId="0B719B1B" w14:textId="2BEB8065" w:rsidR="00295823" w:rsidRPr="0088099D" w:rsidRDefault="00DC0CEE" w:rsidP="00295823">
      <w:pPr>
        <w:pStyle w:val="Default"/>
        <w:numPr>
          <w:ilvl w:val="0"/>
          <w:numId w:val="23"/>
        </w:numPr>
        <w:spacing w:after="30"/>
        <w:jc w:val="both"/>
        <w:rPr>
          <w:rFonts w:ascii="Cambria" w:hAnsi="Cambria" w:cs="Arial"/>
          <w:color w:val="auto"/>
          <w:sz w:val="22"/>
          <w:szCs w:val="22"/>
          <w:lang w:val="en-US"/>
        </w:rPr>
      </w:pPr>
      <w:r w:rsidRPr="0088099D">
        <w:rPr>
          <w:rFonts w:ascii="Cambria" w:hAnsi="Cambria" w:cs="Arial"/>
          <w:color w:val="auto"/>
          <w:sz w:val="22"/>
          <w:szCs w:val="22"/>
          <w:lang w:val="en-US"/>
        </w:rPr>
        <w:t>Developed leadership skills by promoting collaboration within teams and effectively managing projects.</w:t>
      </w:r>
    </w:p>
    <w:p w14:paraId="7BDA0C5B" w14:textId="77777777" w:rsidR="00295823" w:rsidRPr="0088099D" w:rsidRDefault="00295823" w:rsidP="00295823">
      <w:pPr>
        <w:pStyle w:val="Default"/>
        <w:spacing w:after="30"/>
        <w:ind w:left="360"/>
        <w:jc w:val="both"/>
        <w:rPr>
          <w:rFonts w:ascii="Cambria" w:hAnsi="Cambria" w:cs="Arial"/>
          <w:color w:val="auto"/>
          <w:sz w:val="16"/>
          <w:szCs w:val="16"/>
          <w:lang w:val="en-US"/>
        </w:rPr>
      </w:pPr>
    </w:p>
    <w:p w14:paraId="51212252" w14:textId="17C46E94" w:rsidR="00967B6F" w:rsidRPr="0088099D" w:rsidRDefault="00561AFF" w:rsidP="006F29AE">
      <w:pPr>
        <w:pStyle w:val="Default"/>
        <w:spacing w:after="30"/>
        <w:jc w:val="both"/>
        <w:rPr>
          <w:rFonts w:ascii="Cambria" w:hAnsi="Cambria" w:cs="Arial"/>
          <w:color w:val="auto"/>
          <w:sz w:val="22"/>
          <w:szCs w:val="22"/>
          <w:u w:val="single"/>
        </w:rPr>
      </w:pPr>
      <w:r w:rsidRPr="0088099D">
        <w:rPr>
          <w:rFonts w:ascii="Cambria" w:hAnsi="Cambria" w:cs="Arial"/>
          <w:b/>
          <w:color w:val="auto"/>
          <w:sz w:val="22"/>
          <w:szCs w:val="22"/>
          <w:u w:val="single"/>
        </w:rPr>
        <w:t>Software Engineer</w:t>
      </w:r>
      <w:r w:rsidRPr="0088099D">
        <w:rPr>
          <w:rFonts w:ascii="Cambria" w:hAnsi="Cambria" w:cs="Arial"/>
          <w:color w:val="auto"/>
          <w:sz w:val="22"/>
          <w:szCs w:val="22"/>
          <w:u w:val="single"/>
        </w:rPr>
        <w:t xml:space="preserve"> </w:t>
      </w:r>
      <w:r w:rsidRPr="0088099D">
        <w:rPr>
          <w:rFonts w:ascii="Cambria" w:hAnsi="Cambria" w:cs="Arial"/>
          <w:b/>
          <w:color w:val="auto"/>
          <w:sz w:val="22"/>
          <w:szCs w:val="22"/>
          <w:u w:val="single"/>
        </w:rPr>
        <w:t xml:space="preserve">| </w:t>
      </w:r>
      <w:r w:rsidR="009547A9" w:rsidRPr="0088099D">
        <w:rPr>
          <w:rFonts w:ascii="Cambria" w:hAnsi="Cambria" w:cs="Arial"/>
          <w:color w:val="auto"/>
          <w:sz w:val="22"/>
          <w:szCs w:val="22"/>
          <w:u w:val="single"/>
        </w:rPr>
        <w:t xml:space="preserve">UnitedHealth </w:t>
      </w:r>
      <w:r w:rsidR="003A138C" w:rsidRPr="0088099D">
        <w:rPr>
          <w:rFonts w:ascii="Cambria" w:hAnsi="Cambria" w:cs="Arial"/>
          <w:color w:val="auto"/>
          <w:sz w:val="22"/>
          <w:szCs w:val="22"/>
          <w:u w:val="single"/>
        </w:rPr>
        <w:t>Group</w:t>
      </w:r>
      <w:r w:rsidR="00826955" w:rsidRPr="0088099D">
        <w:rPr>
          <w:rFonts w:ascii="Cambria" w:hAnsi="Cambria" w:cs="Arial"/>
          <w:color w:val="auto"/>
          <w:sz w:val="22"/>
          <w:szCs w:val="22"/>
          <w:u w:val="single"/>
        </w:rPr>
        <w:t>, India</w:t>
      </w:r>
      <w:r w:rsidR="009547A9" w:rsidRPr="0088099D">
        <w:rPr>
          <w:rFonts w:ascii="Cambria" w:hAnsi="Cambria" w:cs="Arial"/>
          <w:b/>
          <w:color w:val="auto"/>
          <w:sz w:val="22"/>
          <w:szCs w:val="22"/>
          <w:u w:val="single"/>
        </w:rPr>
        <w:t xml:space="preserve"> </w:t>
      </w:r>
      <w:r w:rsidRPr="0088099D">
        <w:rPr>
          <w:rFonts w:ascii="Cambria" w:hAnsi="Cambria" w:cs="Arial"/>
          <w:b/>
          <w:color w:val="auto"/>
          <w:sz w:val="22"/>
          <w:szCs w:val="22"/>
          <w:u w:val="single"/>
        </w:rPr>
        <w:t>| </w:t>
      </w:r>
      <w:r w:rsidR="009547A9" w:rsidRPr="0088099D">
        <w:rPr>
          <w:rFonts w:ascii="Cambria" w:hAnsi="Cambria" w:cs="Arial"/>
          <w:color w:val="auto"/>
          <w:sz w:val="22"/>
          <w:szCs w:val="22"/>
          <w:u w:val="single"/>
        </w:rPr>
        <w:t>Sep</w:t>
      </w:r>
      <w:r w:rsidR="009C1A0C" w:rsidRPr="0088099D">
        <w:rPr>
          <w:rFonts w:ascii="Cambria" w:hAnsi="Cambria" w:cs="Arial"/>
          <w:color w:val="auto"/>
          <w:sz w:val="22"/>
          <w:szCs w:val="22"/>
          <w:u w:val="single"/>
        </w:rPr>
        <w:t xml:space="preserve"> 2007 -</w:t>
      </w:r>
      <w:r w:rsidR="008A192A" w:rsidRPr="0088099D">
        <w:rPr>
          <w:rFonts w:ascii="Cambria" w:hAnsi="Cambria" w:cs="Arial"/>
          <w:color w:val="auto"/>
          <w:sz w:val="22"/>
          <w:szCs w:val="22"/>
          <w:u w:val="single"/>
        </w:rPr>
        <w:t xml:space="preserve"> Jun</w:t>
      </w:r>
      <w:r w:rsidR="00D264C3" w:rsidRPr="0088099D">
        <w:rPr>
          <w:rFonts w:ascii="Cambria" w:hAnsi="Cambria" w:cs="Arial"/>
          <w:color w:val="auto"/>
          <w:sz w:val="22"/>
          <w:szCs w:val="22"/>
          <w:u w:val="single"/>
        </w:rPr>
        <w:t>e</w:t>
      </w:r>
      <w:r w:rsidR="009547A9" w:rsidRPr="0088099D">
        <w:rPr>
          <w:rFonts w:ascii="Cambria" w:hAnsi="Cambria" w:cs="Arial"/>
          <w:color w:val="auto"/>
          <w:sz w:val="22"/>
          <w:szCs w:val="22"/>
          <w:u w:val="single"/>
        </w:rPr>
        <w:t xml:space="preserve"> 2010</w:t>
      </w:r>
    </w:p>
    <w:p w14:paraId="164EC3EF" w14:textId="6FD1B376" w:rsidR="003E7679" w:rsidRPr="0088099D" w:rsidRDefault="0099758B" w:rsidP="0099758B">
      <w:pPr>
        <w:pStyle w:val="Default"/>
        <w:spacing w:after="30"/>
        <w:jc w:val="both"/>
        <w:rPr>
          <w:rFonts w:ascii="Cambria" w:hAnsi="Cambria" w:cs="Arial"/>
          <w:color w:val="auto"/>
          <w:sz w:val="22"/>
          <w:szCs w:val="22"/>
        </w:rPr>
      </w:pPr>
      <w:r w:rsidRPr="0088099D">
        <w:rPr>
          <w:rFonts w:ascii="Cambria" w:hAnsi="Cambria" w:cs="Arial"/>
          <w:color w:val="auto"/>
          <w:sz w:val="22"/>
          <w:szCs w:val="22"/>
        </w:rPr>
        <w:t>UnitedHealth Group is one of the largest American multinational health insurance and services company.</w:t>
      </w:r>
      <w:r w:rsidRPr="0088099D">
        <w:rPr>
          <w:color w:val="auto"/>
        </w:rPr>
        <w:t xml:space="preserve"> </w:t>
      </w:r>
      <w:r w:rsidRPr="0088099D">
        <w:rPr>
          <w:rFonts w:ascii="Cambria" w:hAnsi="Cambria" w:cs="Arial"/>
          <w:color w:val="auto"/>
          <w:sz w:val="22"/>
          <w:szCs w:val="22"/>
        </w:rPr>
        <w:t>The company is ranked 10th on the 2023 Fortune Global 500.</w:t>
      </w:r>
      <w:r w:rsidR="00AC706F" w:rsidRPr="0088099D">
        <w:rPr>
          <w:rFonts w:ascii="Cambria" w:hAnsi="Cambria" w:cs="Arial"/>
          <w:b/>
          <w:bCs/>
          <w:color w:val="auto"/>
          <w:sz w:val="22"/>
          <w:szCs w:val="22"/>
        </w:rPr>
        <w:t xml:space="preserve"> </w:t>
      </w:r>
    </w:p>
    <w:p w14:paraId="0391EA6B" w14:textId="11C3B03A" w:rsidR="00D51C5D" w:rsidRPr="0088099D" w:rsidRDefault="00D51C5D" w:rsidP="00D51C5D">
      <w:pPr>
        <w:pStyle w:val="ListParagraph"/>
        <w:numPr>
          <w:ilvl w:val="0"/>
          <w:numId w:val="24"/>
        </w:numPr>
        <w:jc w:val="both"/>
        <w:rPr>
          <w:rFonts w:ascii="Cambria" w:hAnsi="Cambria" w:cs="Arial"/>
          <w:bCs/>
          <w:color w:val="auto"/>
        </w:rPr>
      </w:pPr>
      <w:r w:rsidRPr="0088099D">
        <w:rPr>
          <w:rFonts w:ascii="Cambria" w:hAnsi="Cambria" w:cs="Arial"/>
          <w:bCs/>
          <w:color w:val="auto"/>
        </w:rPr>
        <w:t>Managed the entire project lifecycle for a national queue request, involving customer interaction, analysis, and design, coding, testing, production, and delivery of SAS applications.</w:t>
      </w:r>
    </w:p>
    <w:p w14:paraId="0FDAB98E" w14:textId="77777777" w:rsidR="00D51C5D" w:rsidRPr="0088099D" w:rsidRDefault="00D51C5D" w:rsidP="00D51C5D">
      <w:pPr>
        <w:pStyle w:val="ListParagraph"/>
        <w:numPr>
          <w:ilvl w:val="0"/>
          <w:numId w:val="24"/>
        </w:numPr>
        <w:jc w:val="both"/>
        <w:rPr>
          <w:rFonts w:ascii="Cambria" w:hAnsi="Cambria" w:cs="Arial"/>
          <w:bCs/>
          <w:color w:val="auto"/>
        </w:rPr>
      </w:pPr>
      <w:r w:rsidRPr="0088099D">
        <w:rPr>
          <w:rFonts w:ascii="Cambria" w:hAnsi="Cambria" w:cs="Arial"/>
          <w:bCs/>
          <w:color w:val="auto"/>
        </w:rPr>
        <w:t>Developed, tested, and maintained SAS programs (using base SAS, proc SQL, and macros) meeting business requirements and documentation guidelines.</w:t>
      </w:r>
    </w:p>
    <w:p w14:paraId="008A9E14" w14:textId="733E3EF7" w:rsidR="00D51C5D" w:rsidRPr="0088099D" w:rsidRDefault="00D51C5D" w:rsidP="00D51C5D">
      <w:pPr>
        <w:pStyle w:val="ListParagraph"/>
        <w:numPr>
          <w:ilvl w:val="0"/>
          <w:numId w:val="24"/>
        </w:numPr>
        <w:jc w:val="both"/>
        <w:rPr>
          <w:rFonts w:ascii="Cambria" w:hAnsi="Cambria" w:cs="Arial"/>
          <w:bCs/>
          <w:color w:val="auto"/>
          <w:sz w:val="16"/>
          <w:szCs w:val="16"/>
        </w:rPr>
      </w:pPr>
      <w:r w:rsidRPr="0088099D">
        <w:rPr>
          <w:rFonts w:ascii="Cambria" w:hAnsi="Cambria" w:cs="Arial"/>
          <w:bCs/>
          <w:color w:val="auto"/>
        </w:rPr>
        <w:t>Built and fostered strong client relationships through close coordination.</w:t>
      </w:r>
    </w:p>
    <w:p w14:paraId="2493ADF5" w14:textId="261CF362" w:rsidR="00A97236" w:rsidRPr="0088099D" w:rsidRDefault="00FE347A" w:rsidP="00157357">
      <w:pPr>
        <w:pStyle w:val="ListParagraph"/>
        <w:numPr>
          <w:ilvl w:val="0"/>
          <w:numId w:val="24"/>
        </w:numPr>
        <w:jc w:val="both"/>
        <w:rPr>
          <w:rFonts w:ascii="Cambria" w:hAnsi="Cambria" w:cs="Arial"/>
          <w:bCs/>
          <w:color w:val="auto"/>
          <w:sz w:val="16"/>
          <w:szCs w:val="16"/>
        </w:rPr>
      </w:pPr>
      <w:r w:rsidRPr="0088099D">
        <w:rPr>
          <w:rFonts w:ascii="Cambria" w:hAnsi="Cambria" w:cs="Arial"/>
          <w:bCs/>
          <w:color w:val="auto"/>
          <w:lang w:eastAsia="en-US"/>
        </w:rPr>
        <w:t>Received</w:t>
      </w:r>
      <w:r w:rsidR="00A97236" w:rsidRPr="0088099D">
        <w:rPr>
          <w:rFonts w:ascii="Cambria" w:hAnsi="Cambria" w:cs="Arial"/>
          <w:bCs/>
          <w:color w:val="auto"/>
          <w:lang w:eastAsia="en-US"/>
        </w:rPr>
        <w:t xml:space="preserve"> </w:t>
      </w:r>
      <w:r w:rsidR="00D51C5D" w:rsidRPr="0088099D">
        <w:rPr>
          <w:rFonts w:ascii="Cambria" w:hAnsi="Cambria" w:cs="Arial"/>
          <w:bCs/>
          <w:color w:val="auto"/>
          <w:lang w:eastAsia="en-US"/>
        </w:rPr>
        <w:t>commendation for exceptional, ahead-of-schedule delivery of the CI CAT project at UHG and was awarded the Spot award for contributions to the CI CAT Project.</w:t>
      </w:r>
      <w:r w:rsidR="00A97236" w:rsidRPr="0088099D">
        <w:rPr>
          <w:rFonts w:ascii="Cambria" w:hAnsi="Cambria" w:cs="Arial"/>
          <w:bCs/>
          <w:color w:val="auto"/>
          <w:lang w:eastAsia="en-US"/>
        </w:rPr>
        <w:t xml:space="preserve"> </w:t>
      </w:r>
    </w:p>
    <w:p w14:paraId="3ABA1A31" w14:textId="74664AEC" w:rsidR="00454CD3" w:rsidRPr="0088099D" w:rsidRDefault="00D51C5D" w:rsidP="00D51C5D">
      <w:pPr>
        <w:pStyle w:val="ListParagraph"/>
        <w:numPr>
          <w:ilvl w:val="0"/>
          <w:numId w:val="25"/>
        </w:numPr>
        <w:jc w:val="both"/>
        <w:rPr>
          <w:rFonts w:ascii="Cambria" w:hAnsi="Cambria" w:cs="Arial"/>
          <w:color w:val="auto"/>
          <w:sz w:val="16"/>
          <w:szCs w:val="16"/>
          <w:u w:val="single"/>
          <w:lang w:val="en-AU"/>
        </w:rPr>
      </w:pPr>
      <w:r w:rsidRPr="0088099D">
        <w:rPr>
          <w:rFonts w:ascii="Cambria" w:hAnsi="Cambria" w:cs="Arial"/>
          <w:bCs/>
          <w:color w:val="auto"/>
        </w:rPr>
        <w:t>Completed American Health Insurance Policy online training, obtaining the AHIP certificate.</w:t>
      </w:r>
    </w:p>
    <w:p w14:paraId="1355280A" w14:textId="77777777" w:rsidR="00D51C5D" w:rsidRPr="0088099D" w:rsidRDefault="00D51C5D" w:rsidP="001105BD">
      <w:pPr>
        <w:pStyle w:val="ListParagraph"/>
        <w:jc w:val="both"/>
        <w:rPr>
          <w:rFonts w:ascii="Cambria" w:hAnsi="Cambria" w:cs="Arial"/>
          <w:color w:val="auto"/>
          <w:sz w:val="16"/>
          <w:szCs w:val="16"/>
          <w:u w:val="single"/>
          <w:lang w:val="en-AU"/>
        </w:rPr>
      </w:pPr>
    </w:p>
    <w:p w14:paraId="33533B59" w14:textId="08147D77" w:rsidR="00826955" w:rsidRPr="0088099D" w:rsidRDefault="009A0C05" w:rsidP="006F29AE">
      <w:pPr>
        <w:jc w:val="both"/>
        <w:rPr>
          <w:rFonts w:ascii="Cambria" w:hAnsi="Cambria" w:cs="Arial"/>
          <w:color w:val="auto"/>
          <w:u w:val="single"/>
        </w:rPr>
      </w:pPr>
      <w:r w:rsidRPr="0088099D">
        <w:rPr>
          <w:rFonts w:ascii="Cambria" w:hAnsi="Cambria" w:cs="Arial"/>
          <w:b/>
          <w:color w:val="auto"/>
          <w:u w:val="single"/>
          <w:lang w:val="en-AU"/>
        </w:rPr>
        <w:t xml:space="preserve">Batch Analyst </w:t>
      </w:r>
      <w:r w:rsidR="00561AFF" w:rsidRPr="0088099D">
        <w:rPr>
          <w:rFonts w:ascii="Cambria" w:hAnsi="Cambria" w:cs="Arial"/>
          <w:b/>
          <w:color w:val="auto"/>
          <w:u w:val="single"/>
          <w:lang w:val="en-AU"/>
        </w:rPr>
        <w:t xml:space="preserve">| </w:t>
      </w:r>
      <w:r w:rsidR="00826955" w:rsidRPr="0088099D">
        <w:rPr>
          <w:rFonts w:ascii="Cambria" w:hAnsi="Cambria" w:cs="Arial"/>
          <w:color w:val="auto"/>
          <w:u w:val="single"/>
          <w:lang w:val="en-AU"/>
        </w:rPr>
        <w:t xml:space="preserve">Aon </w:t>
      </w:r>
      <w:r w:rsidRPr="0088099D">
        <w:rPr>
          <w:rFonts w:ascii="Cambria" w:hAnsi="Cambria" w:cs="Arial"/>
          <w:color w:val="auto"/>
          <w:u w:val="single"/>
          <w:lang w:val="en-AU"/>
        </w:rPr>
        <w:t xml:space="preserve">Hewitt </w:t>
      </w:r>
      <w:r w:rsidR="003A138C" w:rsidRPr="0088099D">
        <w:rPr>
          <w:rFonts w:ascii="Cambria" w:hAnsi="Cambria" w:cs="Arial"/>
          <w:color w:val="auto"/>
          <w:u w:val="single"/>
          <w:lang w:val="en-AU"/>
        </w:rPr>
        <w:t>Associates</w:t>
      </w:r>
      <w:r w:rsidR="00826955" w:rsidRPr="0088099D">
        <w:rPr>
          <w:rFonts w:ascii="Cambria" w:hAnsi="Cambria" w:cs="Arial"/>
          <w:color w:val="auto"/>
          <w:u w:val="single"/>
          <w:lang w:val="en-AU"/>
        </w:rPr>
        <w:t>, India</w:t>
      </w:r>
      <w:r w:rsidR="00561AFF" w:rsidRPr="0088099D">
        <w:rPr>
          <w:rFonts w:ascii="Cambria" w:hAnsi="Cambria" w:cs="Arial"/>
          <w:color w:val="auto"/>
          <w:u w:val="single"/>
        </w:rPr>
        <w:t>|</w:t>
      </w:r>
      <w:r w:rsidR="00561AFF" w:rsidRPr="0088099D">
        <w:rPr>
          <w:rFonts w:ascii="Cambria" w:hAnsi="Cambria" w:cs="Arial"/>
          <w:b/>
          <w:color w:val="auto"/>
          <w:u w:val="single"/>
        </w:rPr>
        <w:t> </w:t>
      </w:r>
      <w:r w:rsidR="0086036D" w:rsidRPr="0088099D">
        <w:rPr>
          <w:rFonts w:ascii="Cambria" w:hAnsi="Cambria" w:cs="Arial"/>
          <w:color w:val="auto"/>
          <w:u w:val="single"/>
        </w:rPr>
        <w:t>Oct</w:t>
      </w:r>
      <w:r w:rsidR="009C1A0C" w:rsidRPr="0088099D">
        <w:rPr>
          <w:rFonts w:ascii="Cambria" w:hAnsi="Cambria" w:cs="Arial"/>
          <w:color w:val="auto"/>
          <w:u w:val="single"/>
        </w:rPr>
        <w:t xml:space="preserve"> 2005 -</w:t>
      </w:r>
      <w:r w:rsidRPr="0088099D">
        <w:rPr>
          <w:rFonts w:ascii="Cambria" w:hAnsi="Cambria" w:cs="Arial"/>
          <w:color w:val="auto"/>
          <w:u w:val="single"/>
        </w:rPr>
        <w:t xml:space="preserve"> April 2007</w:t>
      </w:r>
    </w:p>
    <w:p w14:paraId="4D4D503F" w14:textId="5A8770BB" w:rsidR="00826955" w:rsidRPr="0088099D" w:rsidRDefault="00826955" w:rsidP="006F29AE">
      <w:pPr>
        <w:jc w:val="both"/>
        <w:rPr>
          <w:rFonts w:ascii="Cambria" w:hAnsi="Cambria" w:cs="Arial"/>
          <w:color w:val="auto"/>
        </w:rPr>
      </w:pPr>
      <w:r w:rsidRPr="0088099D">
        <w:rPr>
          <w:rFonts w:ascii="Cambria" w:hAnsi="Cambria" w:cs="Arial"/>
          <w:color w:val="auto"/>
        </w:rPr>
        <w:t xml:space="preserve">Aon Hewitt </w:t>
      </w:r>
      <w:r w:rsidRPr="0088099D">
        <w:rPr>
          <w:rFonts w:ascii="Cambria" w:hAnsi="Cambria" w:cs="Arial"/>
          <w:color w:val="auto"/>
        </w:rPr>
        <w:t xml:space="preserve">is </w:t>
      </w:r>
      <w:r w:rsidRPr="0088099D">
        <w:rPr>
          <w:rFonts w:ascii="Cambria" w:hAnsi="Cambria" w:cs="Arial"/>
          <w:color w:val="auto"/>
        </w:rPr>
        <w:t>an</w:t>
      </w:r>
      <w:r w:rsidRPr="0088099D">
        <w:rPr>
          <w:rFonts w:ascii="Cambria" w:hAnsi="Cambria" w:cs="Arial"/>
          <w:color w:val="auto"/>
        </w:rPr>
        <w:t xml:space="preserve"> American multinational</w:t>
      </w:r>
      <w:r w:rsidRPr="0088099D">
        <w:rPr>
          <w:rFonts w:ascii="Cambria" w:hAnsi="Cambria" w:cs="Arial"/>
          <w:color w:val="auto"/>
        </w:rPr>
        <w:t xml:space="preserve"> company which provides human capital and management consulting services across the globe.</w:t>
      </w:r>
    </w:p>
    <w:p w14:paraId="3C447C7C" w14:textId="026AC8BB" w:rsidR="001105BD" w:rsidRPr="0088099D" w:rsidRDefault="001105BD" w:rsidP="001105BD">
      <w:pPr>
        <w:pStyle w:val="Default"/>
        <w:numPr>
          <w:ilvl w:val="0"/>
          <w:numId w:val="26"/>
        </w:numPr>
        <w:spacing w:after="30"/>
        <w:jc w:val="both"/>
        <w:rPr>
          <w:rFonts w:ascii="Cambria" w:hAnsi="Cambria" w:cs="Arial"/>
          <w:color w:val="auto"/>
          <w:sz w:val="22"/>
          <w:szCs w:val="22"/>
        </w:rPr>
      </w:pPr>
      <w:r w:rsidRPr="0088099D">
        <w:rPr>
          <w:rFonts w:ascii="Cambria" w:hAnsi="Cambria" w:cs="Arial"/>
          <w:color w:val="auto"/>
          <w:sz w:val="22"/>
          <w:szCs w:val="22"/>
        </w:rPr>
        <w:t>Designed and developed programs/codes in a mainframe environment using SAS applications and job control language (JCL), adhering to internal programming standards.</w:t>
      </w:r>
    </w:p>
    <w:p w14:paraId="1DCB5F85" w14:textId="77777777" w:rsidR="00E11D4F" w:rsidRPr="0088099D" w:rsidRDefault="00976451" w:rsidP="001105BD">
      <w:pPr>
        <w:pStyle w:val="Default"/>
        <w:numPr>
          <w:ilvl w:val="0"/>
          <w:numId w:val="27"/>
        </w:numPr>
        <w:spacing w:after="30"/>
        <w:jc w:val="both"/>
        <w:rPr>
          <w:rFonts w:ascii="Cambria" w:hAnsi="Cambria" w:cs="Arial"/>
          <w:bCs/>
          <w:color w:val="auto"/>
          <w:lang w:eastAsia="en-US"/>
        </w:rPr>
      </w:pPr>
      <w:r w:rsidRPr="0088099D">
        <w:rPr>
          <w:rFonts w:ascii="Cambria" w:hAnsi="Cambria" w:cs="Arial"/>
          <w:color w:val="auto"/>
          <w:sz w:val="22"/>
          <w:szCs w:val="22"/>
        </w:rPr>
        <w:t>Analysed</w:t>
      </w:r>
      <w:r w:rsidR="001105BD" w:rsidRPr="0088099D">
        <w:rPr>
          <w:rFonts w:ascii="Cambria" w:hAnsi="Cambria" w:cs="Arial"/>
          <w:color w:val="auto"/>
          <w:sz w:val="22"/>
          <w:szCs w:val="22"/>
        </w:rPr>
        <w:t>, manipulated, transferred, and managed US healthcare Claims, member</w:t>
      </w:r>
      <w:r w:rsidR="00932A9F" w:rsidRPr="0088099D">
        <w:rPr>
          <w:rFonts w:ascii="Cambria" w:hAnsi="Cambria" w:cs="Arial"/>
          <w:color w:val="auto"/>
          <w:sz w:val="22"/>
          <w:szCs w:val="22"/>
        </w:rPr>
        <w:t>, and</w:t>
      </w:r>
      <w:r w:rsidR="001105BD" w:rsidRPr="0088099D">
        <w:rPr>
          <w:rFonts w:ascii="Cambria" w:hAnsi="Cambria" w:cs="Arial"/>
          <w:color w:val="auto"/>
          <w:sz w:val="22"/>
          <w:szCs w:val="22"/>
        </w:rPr>
        <w:t xml:space="preserve"> ph</w:t>
      </w:r>
      <w:r w:rsidR="00272517" w:rsidRPr="0088099D">
        <w:rPr>
          <w:rFonts w:ascii="Cambria" w:hAnsi="Cambria" w:cs="Arial"/>
          <w:color w:val="auto"/>
          <w:sz w:val="22"/>
          <w:szCs w:val="22"/>
        </w:rPr>
        <w:t>armacy data utilis</w:t>
      </w:r>
      <w:r w:rsidR="001105BD" w:rsidRPr="0088099D">
        <w:rPr>
          <w:rFonts w:ascii="Cambria" w:hAnsi="Cambria" w:cs="Arial"/>
          <w:color w:val="auto"/>
          <w:sz w:val="22"/>
          <w:szCs w:val="22"/>
        </w:rPr>
        <w:t>ing SAS applications.</w:t>
      </w:r>
      <w:r w:rsidR="00246844" w:rsidRPr="0088099D">
        <w:rPr>
          <w:rFonts w:ascii="Cambria" w:hAnsi="Cambria" w:cs="Arial"/>
          <w:color w:val="auto"/>
          <w:sz w:val="22"/>
          <w:szCs w:val="22"/>
        </w:rPr>
        <w:t xml:space="preserve"> </w:t>
      </w:r>
    </w:p>
    <w:p w14:paraId="24FF1B08" w14:textId="1E1C2937" w:rsidR="009774CE" w:rsidRPr="0088099D" w:rsidRDefault="009774CE" w:rsidP="001105BD">
      <w:pPr>
        <w:pStyle w:val="Default"/>
        <w:numPr>
          <w:ilvl w:val="0"/>
          <w:numId w:val="27"/>
        </w:numPr>
        <w:spacing w:after="30"/>
        <w:jc w:val="both"/>
        <w:rPr>
          <w:rFonts w:ascii="Cambria" w:hAnsi="Cambria" w:cs="Arial"/>
          <w:bCs/>
          <w:color w:val="auto"/>
          <w:lang w:eastAsia="en-US"/>
        </w:rPr>
      </w:pPr>
      <w:r w:rsidRPr="0088099D">
        <w:rPr>
          <w:rStyle w:val="Heading1Char"/>
          <w:rFonts w:ascii="Cambria" w:eastAsiaTheme="minorEastAsia" w:hAnsi="Cambria" w:cs="Arial"/>
          <w:b w:val="0"/>
          <w:bCs/>
          <w:color w:val="auto"/>
          <w:sz w:val="22"/>
          <w:szCs w:val="22"/>
          <w:lang w:eastAsia="en-US"/>
        </w:rPr>
        <w:t xml:space="preserve">Completed SAS internal training and </w:t>
      </w:r>
      <w:r w:rsidR="00932A9F" w:rsidRPr="0088099D">
        <w:rPr>
          <w:rStyle w:val="Heading1Char"/>
          <w:rFonts w:ascii="Cambria" w:eastAsiaTheme="minorEastAsia" w:hAnsi="Cambria" w:cs="Arial"/>
          <w:b w:val="0"/>
          <w:bCs/>
          <w:color w:val="auto"/>
          <w:sz w:val="22"/>
          <w:szCs w:val="22"/>
          <w:lang w:eastAsia="en-US"/>
        </w:rPr>
        <w:t>TBA system 3</w:t>
      </w:r>
      <w:r w:rsidRPr="0088099D">
        <w:rPr>
          <w:rStyle w:val="Heading1Char"/>
          <w:rFonts w:ascii="Cambria" w:eastAsiaTheme="minorEastAsia" w:hAnsi="Cambria" w:cs="Arial"/>
          <w:b w:val="0"/>
          <w:bCs/>
          <w:color w:val="auto"/>
          <w:sz w:val="22"/>
          <w:szCs w:val="22"/>
          <w:lang w:eastAsia="en-US"/>
        </w:rPr>
        <w:t>x training within the organi</w:t>
      </w:r>
      <w:r w:rsidR="00272517" w:rsidRPr="0088099D">
        <w:rPr>
          <w:rStyle w:val="Heading1Char"/>
          <w:rFonts w:ascii="Cambria" w:eastAsiaTheme="minorEastAsia" w:hAnsi="Cambria" w:cs="Arial"/>
          <w:b w:val="0"/>
          <w:bCs/>
          <w:color w:val="auto"/>
          <w:sz w:val="22"/>
          <w:szCs w:val="22"/>
          <w:lang w:eastAsia="en-US"/>
        </w:rPr>
        <w:t>s</w:t>
      </w:r>
      <w:r w:rsidRPr="0088099D">
        <w:rPr>
          <w:rStyle w:val="Heading1Char"/>
          <w:rFonts w:ascii="Cambria" w:eastAsiaTheme="minorEastAsia" w:hAnsi="Cambria" w:cs="Arial"/>
          <w:b w:val="0"/>
          <w:bCs/>
          <w:color w:val="auto"/>
          <w:sz w:val="22"/>
          <w:szCs w:val="22"/>
          <w:lang w:eastAsia="en-US"/>
        </w:rPr>
        <w:t>ation</w:t>
      </w:r>
      <w:r w:rsidR="00976451" w:rsidRPr="0088099D">
        <w:rPr>
          <w:rStyle w:val="Heading1Char"/>
          <w:rFonts w:ascii="Cambria" w:eastAsiaTheme="minorEastAsia" w:hAnsi="Cambria" w:cs="Arial"/>
          <w:b w:val="0"/>
          <w:bCs/>
          <w:color w:val="auto"/>
          <w:sz w:val="22"/>
          <w:szCs w:val="22"/>
          <w:lang w:eastAsia="en-US"/>
        </w:rPr>
        <w:t>.</w:t>
      </w:r>
    </w:p>
    <w:p w14:paraId="43657F8C" w14:textId="168B5DA2" w:rsidR="001105BD" w:rsidRPr="0088099D" w:rsidRDefault="0086036D" w:rsidP="001105BD">
      <w:pPr>
        <w:pStyle w:val="ListParagraph"/>
        <w:numPr>
          <w:ilvl w:val="0"/>
          <w:numId w:val="27"/>
        </w:numPr>
        <w:jc w:val="both"/>
        <w:rPr>
          <w:rFonts w:ascii="Cambria" w:hAnsi="Cambria" w:cs="Arial"/>
          <w:bCs/>
          <w:color w:val="auto"/>
          <w:lang w:eastAsia="en-US"/>
        </w:rPr>
      </w:pPr>
      <w:r w:rsidRPr="0088099D">
        <w:rPr>
          <w:rFonts w:ascii="Cambria" w:hAnsi="Cambria" w:cs="Arial"/>
          <w:bCs/>
          <w:color w:val="auto"/>
          <w:lang w:eastAsia="en-US"/>
        </w:rPr>
        <w:t xml:space="preserve">Selected </w:t>
      </w:r>
      <w:r w:rsidR="001105BD" w:rsidRPr="0088099D">
        <w:rPr>
          <w:rFonts w:ascii="Cambria" w:hAnsi="Cambria" w:cs="Arial"/>
          <w:bCs/>
          <w:color w:val="auto"/>
          <w:lang w:eastAsia="en-US"/>
        </w:rPr>
        <w:t>by the development team to contribute to the Benchmark project at Hewitt.</w:t>
      </w:r>
    </w:p>
    <w:p w14:paraId="7FDDB0C9" w14:textId="309C5D91" w:rsidR="004876A8" w:rsidRPr="0088099D" w:rsidRDefault="001105BD" w:rsidP="009774CE">
      <w:pPr>
        <w:pStyle w:val="ListParagraph"/>
        <w:numPr>
          <w:ilvl w:val="0"/>
          <w:numId w:val="27"/>
        </w:numPr>
        <w:jc w:val="both"/>
        <w:rPr>
          <w:rStyle w:val="Heading1Char"/>
          <w:rFonts w:ascii="Cambria" w:eastAsiaTheme="minorEastAsia" w:hAnsi="Cambria" w:cs="Arial"/>
          <w:b w:val="0"/>
          <w:bCs/>
          <w:color w:val="auto"/>
          <w:sz w:val="22"/>
          <w:szCs w:val="22"/>
          <w:lang w:eastAsia="en-US"/>
        </w:rPr>
      </w:pPr>
      <w:r w:rsidRPr="0088099D">
        <w:rPr>
          <w:rFonts w:ascii="Cambria" w:hAnsi="Cambria" w:cs="Arial"/>
          <w:bCs/>
          <w:color w:val="auto"/>
          <w:lang w:eastAsia="en-US"/>
        </w:rPr>
        <w:t>Received positive client feedback via email for delivering high-quality work in the Benchmark project</w:t>
      </w:r>
      <w:r w:rsidR="002F1039" w:rsidRPr="0088099D">
        <w:rPr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DD7D2" wp14:editId="24DF7145">
                <wp:simplePos x="0" y="0"/>
                <wp:positionH relativeFrom="column">
                  <wp:posOffset>193040</wp:posOffset>
                </wp:positionH>
                <wp:positionV relativeFrom="paragraph">
                  <wp:posOffset>461010</wp:posOffset>
                </wp:positionV>
                <wp:extent cx="61817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36.3pt" to="501.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68660F" w:rsidRPr="0088099D">
        <w:rPr>
          <w:rFonts w:ascii="Cambria" w:hAnsi="Cambria" w:cs="Arial"/>
          <w:bCs/>
          <w:color w:val="auto"/>
          <w:lang w:eastAsia="en-US"/>
        </w:rPr>
        <w:t>.</w:t>
      </w:r>
    </w:p>
    <w:sectPr w:rsidR="004876A8" w:rsidRPr="0088099D" w:rsidSect="006C60F7">
      <w:footerReference w:type="default" r:id="rId12"/>
      <w:headerReference w:type="first" r:id="rId13"/>
      <w:footerReference w:type="first" r:id="rId14"/>
      <w:pgSz w:w="12240" w:h="15840"/>
      <w:pgMar w:top="567" w:right="1152" w:bottom="426" w:left="1152" w:header="426" w:footer="39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EB9E9" w14:textId="77777777" w:rsidR="0074653C" w:rsidRDefault="0074653C">
      <w:r>
        <w:separator/>
      </w:r>
    </w:p>
  </w:endnote>
  <w:endnote w:type="continuationSeparator" w:id="0">
    <w:p w14:paraId="75249657" w14:textId="77777777" w:rsidR="0074653C" w:rsidRDefault="0074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28F28" w14:textId="50F18B7D" w:rsidR="00CF7E99" w:rsidRPr="00AB7D51" w:rsidRDefault="00CF7E99" w:rsidP="00AB7D51">
    <w:pPr>
      <w:pStyle w:val="Footer"/>
      <w:spacing w:before="240"/>
      <w:jc w:val="left"/>
      <w:rPr>
        <w:rFonts w:ascii="Segoe UI" w:hAnsi="Segoe UI" w:cs="Segoe UI"/>
        <w:color w:val="auto"/>
      </w:rPr>
    </w:pPr>
    <w:r w:rsidRPr="00AB7D51">
      <w:rPr>
        <w:rFonts w:ascii="Segoe UI" w:hAnsi="Segoe UI" w:cs="Segoe UI"/>
        <w:color w:val="auto"/>
      </w:rPr>
      <w:t xml:space="preserve">Resume </w:t>
    </w:r>
    <w:r w:rsidRPr="00AB7D51">
      <w:rPr>
        <w:rFonts w:ascii="Segoe UI" w:hAnsi="Segoe UI" w:cs="Segoe UI"/>
        <w:color w:val="auto"/>
      </w:rPr>
      <w:tab/>
    </w:r>
    <w:r w:rsidRPr="00AB7D51">
      <w:rPr>
        <w:rFonts w:ascii="Segoe UI" w:hAnsi="Segoe UI" w:cs="Segoe UI"/>
        <w:color w:val="auto"/>
      </w:rPr>
      <w:tab/>
    </w:r>
    <w:r w:rsidRPr="00AB7D51">
      <w:rPr>
        <w:rFonts w:ascii="Segoe UI" w:hAnsi="Segoe UI" w:cs="Segoe UI"/>
        <w:color w:val="auto"/>
      </w:rPr>
      <w:tab/>
    </w:r>
    <w:r w:rsidRPr="00AB7D51">
      <w:rPr>
        <w:rFonts w:ascii="Segoe UI" w:hAnsi="Segoe UI" w:cs="Segoe UI"/>
        <w:color w:val="auto"/>
      </w:rPr>
      <w:tab/>
    </w:r>
    <w:r w:rsidRPr="00AB7D51">
      <w:rPr>
        <w:rFonts w:ascii="Segoe UI" w:hAnsi="Segoe UI" w:cs="Segoe UI"/>
        <w:color w:val="auto"/>
      </w:rPr>
      <w:tab/>
      <w:t xml:space="preserve">Page </w:t>
    </w:r>
    <w:r w:rsidRPr="00AB7D51">
      <w:rPr>
        <w:rFonts w:ascii="Segoe UI" w:hAnsi="Segoe UI" w:cs="Segoe UI"/>
        <w:color w:val="auto"/>
      </w:rPr>
      <w:fldChar w:fldCharType="begin"/>
    </w:r>
    <w:r w:rsidRPr="00AB7D51">
      <w:rPr>
        <w:rFonts w:ascii="Segoe UI" w:hAnsi="Segoe UI" w:cs="Segoe UI"/>
        <w:color w:val="auto"/>
      </w:rPr>
      <w:instrText xml:space="preserve"> PAGE   \* MERGEFORMAT </w:instrText>
    </w:r>
    <w:r w:rsidRPr="00AB7D51">
      <w:rPr>
        <w:rFonts w:ascii="Segoe UI" w:hAnsi="Segoe UI" w:cs="Segoe UI"/>
        <w:color w:val="auto"/>
      </w:rPr>
      <w:fldChar w:fldCharType="separate"/>
    </w:r>
    <w:r w:rsidR="00BB7693">
      <w:rPr>
        <w:rFonts w:ascii="Segoe UI" w:hAnsi="Segoe UI" w:cs="Segoe UI"/>
        <w:noProof/>
        <w:color w:val="auto"/>
      </w:rPr>
      <w:t>2</w:t>
    </w:r>
    <w:r w:rsidRPr="00AB7D51">
      <w:rPr>
        <w:rFonts w:ascii="Segoe UI" w:hAnsi="Segoe UI" w:cs="Segoe UI"/>
        <w:noProof/>
        <w:color w:val="auto"/>
      </w:rPr>
      <w:fldChar w:fldCharType="end"/>
    </w:r>
    <w:r w:rsidRPr="00AB7D51">
      <w:rPr>
        <w:rFonts w:ascii="Segoe UI" w:hAnsi="Segoe UI" w:cs="Segoe UI"/>
        <w:noProof/>
        <w:color w:val="auto"/>
      </w:rPr>
      <w:t xml:space="preserve"> </w:t>
    </w:r>
    <w:r w:rsidRPr="00AB7D51">
      <w:rPr>
        <w:rFonts w:ascii="Segoe UI" w:hAnsi="Segoe UI" w:cs="Segoe UI"/>
        <w:noProof/>
        <w:color w:val="auto"/>
      </w:rPr>
      <w:tab/>
    </w:r>
    <w:r w:rsidRPr="00AB7D51">
      <w:rPr>
        <w:rFonts w:ascii="Segoe UI" w:hAnsi="Segoe UI" w:cs="Segoe UI"/>
        <w:noProof/>
        <w:color w:val="auto"/>
      </w:rPr>
      <w:tab/>
    </w:r>
    <w:r w:rsidRPr="00AB7D51">
      <w:rPr>
        <w:rFonts w:ascii="Segoe UI" w:hAnsi="Segoe UI" w:cs="Segoe UI"/>
        <w:noProof/>
        <w:color w:val="auto"/>
      </w:rPr>
      <w:tab/>
    </w:r>
    <w:r w:rsidRPr="00AB7D51">
      <w:rPr>
        <w:rFonts w:ascii="Segoe UI" w:hAnsi="Segoe UI" w:cs="Segoe UI"/>
        <w:noProof/>
        <w:color w:val="auto"/>
      </w:rPr>
      <w:tab/>
    </w:r>
    <w:r w:rsidRPr="00AB7D51">
      <w:rPr>
        <w:rFonts w:ascii="Segoe UI" w:hAnsi="Segoe UI" w:cs="Segoe UI"/>
        <w:noProof/>
        <w:color w:val="auto"/>
      </w:rPr>
      <w:tab/>
    </w:r>
    <w:r>
      <w:rPr>
        <w:rFonts w:ascii="Segoe UI" w:hAnsi="Segoe UI" w:cs="Segoe UI"/>
        <w:noProof/>
        <w:color w:val="auto"/>
      </w:rPr>
      <w:t>Uma Tuteja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C5319" w14:textId="01FEFAF9" w:rsidR="00CF7E99" w:rsidRPr="00AB7D51" w:rsidRDefault="00CF7E99" w:rsidP="00A030ED">
    <w:pPr>
      <w:pStyle w:val="Footer"/>
      <w:spacing w:before="240"/>
      <w:jc w:val="left"/>
      <w:rPr>
        <w:rFonts w:ascii="Segoe UI" w:hAnsi="Segoe UI" w:cs="Segoe UI"/>
        <w:color w:val="auto"/>
      </w:rPr>
    </w:pPr>
    <w:r w:rsidRPr="00AB7D51">
      <w:rPr>
        <w:rFonts w:ascii="Segoe UI" w:hAnsi="Segoe UI" w:cs="Segoe UI"/>
        <w:color w:val="auto"/>
      </w:rPr>
      <w:t xml:space="preserve">Resume </w:t>
    </w:r>
    <w:r w:rsidRPr="00AB7D51">
      <w:rPr>
        <w:rFonts w:ascii="Segoe UI" w:hAnsi="Segoe UI" w:cs="Segoe UI"/>
        <w:color w:val="auto"/>
      </w:rPr>
      <w:tab/>
    </w:r>
    <w:r w:rsidRPr="00AB7D51">
      <w:rPr>
        <w:rFonts w:ascii="Segoe UI" w:hAnsi="Segoe UI" w:cs="Segoe UI"/>
        <w:color w:val="auto"/>
      </w:rPr>
      <w:tab/>
    </w:r>
    <w:r w:rsidRPr="00AB7D51">
      <w:rPr>
        <w:rFonts w:ascii="Segoe UI" w:hAnsi="Segoe UI" w:cs="Segoe UI"/>
        <w:color w:val="auto"/>
      </w:rPr>
      <w:tab/>
    </w:r>
    <w:r w:rsidRPr="00AB7D51">
      <w:rPr>
        <w:rFonts w:ascii="Segoe UI" w:hAnsi="Segoe UI" w:cs="Segoe UI"/>
        <w:color w:val="auto"/>
      </w:rPr>
      <w:tab/>
    </w:r>
    <w:r w:rsidRPr="00AB7D51">
      <w:rPr>
        <w:rFonts w:ascii="Segoe UI" w:hAnsi="Segoe UI" w:cs="Segoe UI"/>
        <w:color w:val="auto"/>
      </w:rPr>
      <w:tab/>
      <w:t xml:space="preserve">Page </w:t>
    </w:r>
    <w:r w:rsidRPr="00AB7D51">
      <w:rPr>
        <w:rFonts w:ascii="Segoe UI" w:hAnsi="Segoe UI" w:cs="Segoe UI"/>
        <w:color w:val="auto"/>
      </w:rPr>
      <w:fldChar w:fldCharType="begin"/>
    </w:r>
    <w:r w:rsidRPr="00AB7D51">
      <w:rPr>
        <w:rFonts w:ascii="Segoe UI" w:hAnsi="Segoe UI" w:cs="Segoe UI"/>
        <w:color w:val="auto"/>
      </w:rPr>
      <w:instrText xml:space="preserve"> PAGE   \* MERGEFORMAT </w:instrText>
    </w:r>
    <w:r w:rsidRPr="00AB7D51">
      <w:rPr>
        <w:rFonts w:ascii="Segoe UI" w:hAnsi="Segoe UI" w:cs="Segoe UI"/>
        <w:color w:val="auto"/>
      </w:rPr>
      <w:fldChar w:fldCharType="separate"/>
    </w:r>
    <w:r w:rsidR="00332F66">
      <w:rPr>
        <w:rFonts w:ascii="Segoe UI" w:hAnsi="Segoe UI" w:cs="Segoe UI"/>
        <w:noProof/>
        <w:color w:val="auto"/>
      </w:rPr>
      <w:t>1</w:t>
    </w:r>
    <w:r w:rsidRPr="00AB7D51">
      <w:rPr>
        <w:rFonts w:ascii="Segoe UI" w:hAnsi="Segoe UI" w:cs="Segoe UI"/>
        <w:noProof/>
        <w:color w:val="auto"/>
      </w:rPr>
      <w:fldChar w:fldCharType="end"/>
    </w:r>
    <w:r w:rsidRPr="00AB7D51">
      <w:rPr>
        <w:rFonts w:ascii="Segoe UI" w:hAnsi="Segoe UI" w:cs="Segoe UI"/>
        <w:noProof/>
        <w:color w:val="auto"/>
      </w:rPr>
      <w:t xml:space="preserve"> </w:t>
    </w:r>
    <w:r w:rsidRPr="00AB7D51">
      <w:rPr>
        <w:rFonts w:ascii="Segoe UI" w:hAnsi="Segoe UI" w:cs="Segoe UI"/>
        <w:noProof/>
        <w:color w:val="auto"/>
      </w:rPr>
      <w:tab/>
    </w:r>
    <w:r w:rsidRPr="00AB7D51">
      <w:rPr>
        <w:rFonts w:ascii="Segoe UI" w:hAnsi="Segoe UI" w:cs="Segoe UI"/>
        <w:noProof/>
        <w:color w:val="auto"/>
      </w:rPr>
      <w:tab/>
    </w:r>
    <w:r w:rsidRPr="00AB7D51">
      <w:rPr>
        <w:rFonts w:ascii="Segoe UI" w:hAnsi="Segoe UI" w:cs="Segoe UI"/>
        <w:noProof/>
        <w:color w:val="auto"/>
      </w:rPr>
      <w:tab/>
    </w:r>
    <w:r w:rsidRPr="00AB7D51">
      <w:rPr>
        <w:rFonts w:ascii="Segoe UI" w:hAnsi="Segoe UI" w:cs="Segoe UI"/>
        <w:noProof/>
        <w:color w:val="auto"/>
      </w:rPr>
      <w:tab/>
    </w:r>
    <w:r w:rsidRPr="00AB7D51">
      <w:rPr>
        <w:rFonts w:ascii="Segoe UI" w:hAnsi="Segoe UI" w:cs="Segoe UI"/>
        <w:noProof/>
        <w:color w:val="auto"/>
      </w:rPr>
      <w:tab/>
    </w:r>
    <w:r>
      <w:rPr>
        <w:rFonts w:ascii="Segoe UI" w:hAnsi="Segoe UI" w:cs="Segoe UI"/>
        <w:noProof/>
        <w:color w:val="auto"/>
      </w:rPr>
      <w:t>Uma Tuteja</w:t>
    </w:r>
  </w:p>
  <w:p w14:paraId="5CEA54CF" w14:textId="77777777" w:rsidR="00CF7E99" w:rsidRDefault="00CF7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2BC91" w14:textId="77777777" w:rsidR="0074653C" w:rsidRDefault="0074653C">
      <w:r>
        <w:separator/>
      </w:r>
    </w:p>
  </w:footnote>
  <w:footnote w:type="continuationSeparator" w:id="0">
    <w:p w14:paraId="3CC6EE52" w14:textId="77777777" w:rsidR="0074653C" w:rsidRDefault="00746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C50F6" w14:textId="305BD5AA" w:rsidR="00CF7E99" w:rsidRPr="00431F62" w:rsidRDefault="00CF7E99" w:rsidP="001D78CB">
    <w:pPr>
      <w:pStyle w:val="Title"/>
      <w:jc w:val="center"/>
      <w:rPr>
        <w:rFonts w:ascii="Arial" w:hAnsi="Arial" w:cs="Arial"/>
        <w:b/>
        <w:color w:val="002060"/>
      </w:rPr>
    </w:pPr>
    <w:r w:rsidRPr="00431F62">
      <w:rPr>
        <w:rFonts w:ascii="Arial" w:hAnsi="Arial" w:cs="Arial"/>
        <w:b/>
        <w:color w:val="002060"/>
      </w:rPr>
      <w:t>Uma Tuteja</w:t>
    </w:r>
  </w:p>
  <w:p w14:paraId="293C14BC" w14:textId="50BA7723" w:rsidR="00CF7E99" w:rsidRPr="00431F62" w:rsidRDefault="00D86790" w:rsidP="00A35B4A">
    <w:pPr>
      <w:jc w:val="center"/>
      <w:rPr>
        <w:b/>
        <w:color w:val="002060"/>
        <w:sz w:val="48"/>
        <w:szCs w:val="48"/>
      </w:rPr>
    </w:pPr>
    <w:r w:rsidRPr="00431F62">
      <w:rPr>
        <w:rFonts w:ascii="Arial" w:hAnsi="Arial" w:cs="Arial"/>
        <w:b/>
        <w:color w:val="002060"/>
      </w:rPr>
      <w:t> M: 0</w:t>
    </w:r>
    <w:r w:rsidR="00CF7E99" w:rsidRPr="00431F62">
      <w:rPr>
        <w:rFonts w:ascii="Arial" w:hAnsi="Arial" w:cs="Arial"/>
        <w:b/>
        <w:color w:val="002060"/>
      </w:rPr>
      <w:t xml:space="preserve">450 459 634 | E: </w:t>
    </w:r>
    <w:hyperlink r:id="rId1" w:history="1">
      <w:r w:rsidR="00CF7E99" w:rsidRPr="00431F62">
        <w:rPr>
          <w:rStyle w:val="Hyperlink"/>
          <w:rFonts w:ascii="Arial" w:hAnsi="Arial" w:cs="Arial"/>
          <w:b/>
          <w:color w:val="002060"/>
        </w:rPr>
        <w:t>uma.tuteja@gmail.com</w:t>
      </w:r>
    </w:hyperlink>
    <w:r w:rsidR="00CF7E99" w:rsidRPr="00431F62">
      <w:rPr>
        <w:rFonts w:ascii="Arial" w:hAnsi="Arial" w:cs="Arial"/>
        <w:b/>
        <w:color w:val="002060"/>
      </w:rPr>
      <w:t xml:space="preserve"> |Melbourne, VIC</w:t>
    </w:r>
    <w:r w:rsidR="00783353" w:rsidRPr="00431F62">
      <w:rPr>
        <w:rFonts w:ascii="Arial" w:hAnsi="Arial" w:cs="Arial"/>
        <w:b/>
        <w:color w:val="002060"/>
      </w:rPr>
      <w:t>| Permanent Resident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">
    <w:nsid w:val="019A0FBC"/>
    <w:multiLevelType w:val="multilevel"/>
    <w:tmpl w:val="FC7CA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1B65E4C"/>
    <w:multiLevelType w:val="multilevel"/>
    <w:tmpl w:val="FC7CA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>
    <w:nsid w:val="0ADD66CC"/>
    <w:multiLevelType w:val="multilevel"/>
    <w:tmpl w:val="DB32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07786"/>
    <w:multiLevelType w:val="hybridMultilevel"/>
    <w:tmpl w:val="2610B1F2"/>
    <w:lvl w:ilvl="0" w:tplc="9C0015C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67FA2"/>
    <w:multiLevelType w:val="hybridMultilevel"/>
    <w:tmpl w:val="9514CE54"/>
    <w:lvl w:ilvl="0" w:tplc="00000001">
      <w:start w:val="1"/>
      <w:numFmt w:val="bullet"/>
      <w:lvlText w:val="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0B03E9"/>
    <w:multiLevelType w:val="hybridMultilevel"/>
    <w:tmpl w:val="70E69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ED2190"/>
    <w:multiLevelType w:val="hybridMultilevel"/>
    <w:tmpl w:val="6E80B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A6650"/>
    <w:multiLevelType w:val="hybridMultilevel"/>
    <w:tmpl w:val="C644C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8205E"/>
    <w:multiLevelType w:val="hybridMultilevel"/>
    <w:tmpl w:val="E53AA7E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246D2055"/>
    <w:multiLevelType w:val="hybridMultilevel"/>
    <w:tmpl w:val="70362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46119"/>
    <w:multiLevelType w:val="hybridMultilevel"/>
    <w:tmpl w:val="9B441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E5933"/>
    <w:multiLevelType w:val="hybridMultilevel"/>
    <w:tmpl w:val="68B0B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660D2"/>
    <w:multiLevelType w:val="hybridMultilevel"/>
    <w:tmpl w:val="54443BCA"/>
    <w:lvl w:ilvl="0" w:tplc="00000001">
      <w:start w:val="1"/>
      <w:numFmt w:val="bullet"/>
      <w:lvlText w:val="·"/>
      <w:lvlJc w:val="left"/>
      <w:pPr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6217BC"/>
    <w:multiLevelType w:val="hybridMultilevel"/>
    <w:tmpl w:val="9F866670"/>
    <w:lvl w:ilvl="0" w:tplc="D3CA67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51A6F8C"/>
    <w:multiLevelType w:val="multilevel"/>
    <w:tmpl w:val="FC7CA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396D4682"/>
    <w:multiLevelType w:val="hybridMultilevel"/>
    <w:tmpl w:val="7626185E"/>
    <w:lvl w:ilvl="0" w:tplc="9C0015C8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>
    <w:nsid w:val="446175B0"/>
    <w:multiLevelType w:val="hybridMultilevel"/>
    <w:tmpl w:val="731C8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86768D"/>
    <w:multiLevelType w:val="multilevel"/>
    <w:tmpl w:val="B17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1C2D67"/>
    <w:multiLevelType w:val="multilevel"/>
    <w:tmpl w:val="FC7CA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4A4B5ADF"/>
    <w:multiLevelType w:val="multilevel"/>
    <w:tmpl w:val="FC7CA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4C911327"/>
    <w:multiLevelType w:val="hybridMultilevel"/>
    <w:tmpl w:val="07E43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CE68E1"/>
    <w:multiLevelType w:val="hybridMultilevel"/>
    <w:tmpl w:val="88FE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12242"/>
    <w:multiLevelType w:val="hybridMultilevel"/>
    <w:tmpl w:val="740A0EF0"/>
    <w:lvl w:ilvl="0" w:tplc="89CE1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E7E97"/>
    <w:multiLevelType w:val="hybridMultilevel"/>
    <w:tmpl w:val="925C71E4"/>
    <w:styleLink w:val="ImportedStyle1"/>
    <w:lvl w:ilvl="0" w:tplc="B170C09A">
      <w:start w:val="1"/>
      <w:numFmt w:val="bullet"/>
      <w:lvlText w:val="●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6C963E3A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1E5952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08474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941400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424D5E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92F1F8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7EAE24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BA9F22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8A8727C"/>
    <w:multiLevelType w:val="hybridMultilevel"/>
    <w:tmpl w:val="B44420BC"/>
    <w:lvl w:ilvl="0" w:tplc="9C0015C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>
    <w:nsid w:val="59665C30"/>
    <w:multiLevelType w:val="multilevel"/>
    <w:tmpl w:val="D5FA7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625F3403"/>
    <w:multiLevelType w:val="multilevel"/>
    <w:tmpl w:val="FC7CA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641D0A42"/>
    <w:multiLevelType w:val="hybridMultilevel"/>
    <w:tmpl w:val="867E28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D16FE2"/>
    <w:multiLevelType w:val="hybridMultilevel"/>
    <w:tmpl w:val="EB8E620A"/>
    <w:styleLink w:val="ImportedStyle3"/>
    <w:lvl w:ilvl="0" w:tplc="8BB8817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B44DB8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5626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E562C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8F006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AF14A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C8B17E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3C4002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F421FA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AED5DF8"/>
    <w:multiLevelType w:val="hybridMultilevel"/>
    <w:tmpl w:val="8E48CA26"/>
    <w:lvl w:ilvl="0" w:tplc="9C0015C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>
    <w:nsid w:val="76685533"/>
    <w:multiLevelType w:val="hybridMultilevel"/>
    <w:tmpl w:val="88BE5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A41076"/>
    <w:multiLevelType w:val="hybridMultilevel"/>
    <w:tmpl w:val="64266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1F2DEB"/>
    <w:multiLevelType w:val="hybridMultilevel"/>
    <w:tmpl w:val="7DD833F4"/>
    <w:styleLink w:val="ImportedStyle2"/>
    <w:lvl w:ilvl="0" w:tplc="5EAECBA0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55224922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057EFD3E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D56064EC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50E6D876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DF5C8BD0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437C6CE6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284C487E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63289374">
      <w:start w:val="1"/>
      <w:numFmt w:val="bullet"/>
      <w:lvlText w:val="·"/>
      <w:lvlJc w:val="left"/>
      <w:pPr>
        <w:ind w:left="245" w:hanging="24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3"/>
  </w:num>
  <w:num w:numId="2">
    <w:abstractNumId w:val="32"/>
  </w:num>
  <w:num w:numId="3">
    <w:abstractNumId w:val="25"/>
  </w:num>
  <w:num w:numId="4">
    <w:abstractNumId w:val="35"/>
  </w:num>
  <w:num w:numId="5">
    <w:abstractNumId w:val="30"/>
  </w:num>
  <w:num w:numId="6">
    <w:abstractNumId w:val="27"/>
  </w:num>
  <w:num w:numId="7">
    <w:abstractNumId w:val="14"/>
  </w:num>
  <w:num w:numId="8">
    <w:abstractNumId w:val="15"/>
  </w:num>
  <w:num w:numId="9">
    <w:abstractNumId w:val="11"/>
  </w:num>
  <w:num w:numId="10">
    <w:abstractNumId w:val="20"/>
  </w:num>
  <w:num w:numId="11">
    <w:abstractNumId w:val="16"/>
  </w:num>
  <w:num w:numId="12">
    <w:abstractNumId w:val="21"/>
  </w:num>
  <w:num w:numId="13">
    <w:abstractNumId w:val="1"/>
  </w:num>
  <w:num w:numId="14">
    <w:abstractNumId w:val="2"/>
  </w:num>
  <w:num w:numId="15">
    <w:abstractNumId w:val="28"/>
  </w:num>
  <w:num w:numId="16">
    <w:abstractNumId w:val="19"/>
  </w:num>
  <w:num w:numId="17">
    <w:abstractNumId w:val="4"/>
  </w:num>
  <w:num w:numId="18">
    <w:abstractNumId w:val="7"/>
  </w:num>
  <w:num w:numId="19">
    <w:abstractNumId w:val="34"/>
  </w:num>
  <w:num w:numId="20">
    <w:abstractNumId w:val="29"/>
  </w:num>
  <w:num w:numId="21">
    <w:abstractNumId w:val="8"/>
  </w:num>
  <w:num w:numId="22">
    <w:abstractNumId w:val="18"/>
  </w:num>
  <w:num w:numId="23">
    <w:abstractNumId w:val="12"/>
  </w:num>
  <w:num w:numId="24">
    <w:abstractNumId w:val="9"/>
  </w:num>
  <w:num w:numId="25">
    <w:abstractNumId w:val="23"/>
  </w:num>
  <w:num w:numId="26">
    <w:abstractNumId w:val="22"/>
  </w:num>
  <w:num w:numId="27">
    <w:abstractNumId w:val="24"/>
  </w:num>
  <w:num w:numId="28">
    <w:abstractNumId w:val="6"/>
  </w:num>
  <w:num w:numId="29">
    <w:abstractNumId w:val="26"/>
  </w:num>
  <w:num w:numId="30">
    <w:abstractNumId w:val="5"/>
  </w:num>
  <w:num w:numId="31">
    <w:abstractNumId w:val="31"/>
  </w:num>
  <w:num w:numId="32">
    <w:abstractNumId w:val="10"/>
  </w:num>
  <w:num w:numId="33">
    <w:abstractNumId w:val="17"/>
  </w:num>
  <w:num w:numId="34">
    <w:abstractNumId w:val="33"/>
  </w:num>
  <w:num w:numId="3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FC"/>
    <w:rsid w:val="00000BFE"/>
    <w:rsid w:val="00001CF6"/>
    <w:rsid w:val="00003FCA"/>
    <w:rsid w:val="000063A5"/>
    <w:rsid w:val="00006D29"/>
    <w:rsid w:val="00007A11"/>
    <w:rsid w:val="00007B78"/>
    <w:rsid w:val="000116A6"/>
    <w:rsid w:val="0001427B"/>
    <w:rsid w:val="00014F35"/>
    <w:rsid w:val="00016079"/>
    <w:rsid w:val="00020152"/>
    <w:rsid w:val="00020251"/>
    <w:rsid w:val="00021F4B"/>
    <w:rsid w:val="00023338"/>
    <w:rsid w:val="000257CC"/>
    <w:rsid w:val="0002604F"/>
    <w:rsid w:val="0002660A"/>
    <w:rsid w:val="0002681E"/>
    <w:rsid w:val="000276BE"/>
    <w:rsid w:val="00033CB2"/>
    <w:rsid w:val="00034735"/>
    <w:rsid w:val="00040F42"/>
    <w:rsid w:val="00042C8C"/>
    <w:rsid w:val="00042FD3"/>
    <w:rsid w:val="00045764"/>
    <w:rsid w:val="00045E2A"/>
    <w:rsid w:val="00046C2D"/>
    <w:rsid w:val="0005043A"/>
    <w:rsid w:val="00050CAE"/>
    <w:rsid w:val="00051D63"/>
    <w:rsid w:val="00053390"/>
    <w:rsid w:val="0005596A"/>
    <w:rsid w:val="00056F49"/>
    <w:rsid w:val="0006214F"/>
    <w:rsid w:val="00063431"/>
    <w:rsid w:val="00064C51"/>
    <w:rsid w:val="00065652"/>
    <w:rsid w:val="000660E1"/>
    <w:rsid w:val="00066A50"/>
    <w:rsid w:val="0006706C"/>
    <w:rsid w:val="00074DCA"/>
    <w:rsid w:val="000758E5"/>
    <w:rsid w:val="00076C4B"/>
    <w:rsid w:val="000779F3"/>
    <w:rsid w:val="00077D94"/>
    <w:rsid w:val="00081147"/>
    <w:rsid w:val="0008143D"/>
    <w:rsid w:val="00084D60"/>
    <w:rsid w:val="000851AC"/>
    <w:rsid w:val="00085933"/>
    <w:rsid w:val="000860A4"/>
    <w:rsid w:val="000862EF"/>
    <w:rsid w:val="00087689"/>
    <w:rsid w:val="000919AD"/>
    <w:rsid w:val="00091CD4"/>
    <w:rsid w:val="000929D5"/>
    <w:rsid w:val="0009302F"/>
    <w:rsid w:val="00093275"/>
    <w:rsid w:val="000936F1"/>
    <w:rsid w:val="00094485"/>
    <w:rsid w:val="00094F5F"/>
    <w:rsid w:val="00094FA0"/>
    <w:rsid w:val="0009661D"/>
    <w:rsid w:val="000A061B"/>
    <w:rsid w:val="000A1757"/>
    <w:rsid w:val="000A1C04"/>
    <w:rsid w:val="000A215F"/>
    <w:rsid w:val="000A4F59"/>
    <w:rsid w:val="000A62DA"/>
    <w:rsid w:val="000A6A9E"/>
    <w:rsid w:val="000A7B37"/>
    <w:rsid w:val="000A7C83"/>
    <w:rsid w:val="000B0798"/>
    <w:rsid w:val="000B0A8D"/>
    <w:rsid w:val="000B1D75"/>
    <w:rsid w:val="000B28ED"/>
    <w:rsid w:val="000B42FF"/>
    <w:rsid w:val="000B494D"/>
    <w:rsid w:val="000B60FE"/>
    <w:rsid w:val="000B728B"/>
    <w:rsid w:val="000B7647"/>
    <w:rsid w:val="000C295A"/>
    <w:rsid w:val="000C5BC4"/>
    <w:rsid w:val="000C614C"/>
    <w:rsid w:val="000D138C"/>
    <w:rsid w:val="000D1973"/>
    <w:rsid w:val="000D2162"/>
    <w:rsid w:val="000D512E"/>
    <w:rsid w:val="000D5D6C"/>
    <w:rsid w:val="000D6D69"/>
    <w:rsid w:val="000D7DA9"/>
    <w:rsid w:val="000E07E3"/>
    <w:rsid w:val="000E1561"/>
    <w:rsid w:val="000E1B08"/>
    <w:rsid w:val="000E27F1"/>
    <w:rsid w:val="000E3896"/>
    <w:rsid w:val="000E3BC3"/>
    <w:rsid w:val="000E4713"/>
    <w:rsid w:val="000E5E9B"/>
    <w:rsid w:val="000E724D"/>
    <w:rsid w:val="000F4D0F"/>
    <w:rsid w:val="000F4F42"/>
    <w:rsid w:val="00100C85"/>
    <w:rsid w:val="00101A9F"/>
    <w:rsid w:val="00101FBC"/>
    <w:rsid w:val="00103AC2"/>
    <w:rsid w:val="00103F9D"/>
    <w:rsid w:val="00107E72"/>
    <w:rsid w:val="00110513"/>
    <w:rsid w:val="001105BD"/>
    <w:rsid w:val="001119F8"/>
    <w:rsid w:val="00112124"/>
    <w:rsid w:val="001122E9"/>
    <w:rsid w:val="001130DB"/>
    <w:rsid w:val="001165B2"/>
    <w:rsid w:val="00117245"/>
    <w:rsid w:val="00117C9D"/>
    <w:rsid w:val="001221BB"/>
    <w:rsid w:val="001239D4"/>
    <w:rsid w:val="0013105A"/>
    <w:rsid w:val="00132663"/>
    <w:rsid w:val="0013346E"/>
    <w:rsid w:val="00137304"/>
    <w:rsid w:val="00141A4C"/>
    <w:rsid w:val="00142960"/>
    <w:rsid w:val="00144C91"/>
    <w:rsid w:val="001503C5"/>
    <w:rsid w:val="00150901"/>
    <w:rsid w:val="00150B33"/>
    <w:rsid w:val="001511D8"/>
    <w:rsid w:val="00152423"/>
    <w:rsid w:val="00154256"/>
    <w:rsid w:val="001549C2"/>
    <w:rsid w:val="0015665E"/>
    <w:rsid w:val="00157357"/>
    <w:rsid w:val="001576D9"/>
    <w:rsid w:val="00160408"/>
    <w:rsid w:val="00161ABA"/>
    <w:rsid w:val="00161E2A"/>
    <w:rsid w:val="001623FA"/>
    <w:rsid w:val="00162F8A"/>
    <w:rsid w:val="001659A0"/>
    <w:rsid w:val="00166724"/>
    <w:rsid w:val="00170117"/>
    <w:rsid w:val="00172FDD"/>
    <w:rsid w:val="001739DA"/>
    <w:rsid w:val="00174302"/>
    <w:rsid w:val="00174BB0"/>
    <w:rsid w:val="001757D6"/>
    <w:rsid w:val="001777B7"/>
    <w:rsid w:val="00177886"/>
    <w:rsid w:val="0017794D"/>
    <w:rsid w:val="001824FC"/>
    <w:rsid w:val="0018384E"/>
    <w:rsid w:val="00183996"/>
    <w:rsid w:val="001842C8"/>
    <w:rsid w:val="00186B71"/>
    <w:rsid w:val="0019136A"/>
    <w:rsid w:val="001931E2"/>
    <w:rsid w:val="0019526D"/>
    <w:rsid w:val="00195932"/>
    <w:rsid w:val="00196311"/>
    <w:rsid w:val="00197789"/>
    <w:rsid w:val="001A0527"/>
    <w:rsid w:val="001A6563"/>
    <w:rsid w:val="001A65C0"/>
    <w:rsid w:val="001A7442"/>
    <w:rsid w:val="001A7764"/>
    <w:rsid w:val="001B1EBA"/>
    <w:rsid w:val="001B2418"/>
    <w:rsid w:val="001B278C"/>
    <w:rsid w:val="001B29CF"/>
    <w:rsid w:val="001B564A"/>
    <w:rsid w:val="001B578A"/>
    <w:rsid w:val="001B614C"/>
    <w:rsid w:val="001B6F66"/>
    <w:rsid w:val="001C1085"/>
    <w:rsid w:val="001C1C2A"/>
    <w:rsid w:val="001C2032"/>
    <w:rsid w:val="001C241B"/>
    <w:rsid w:val="001C530D"/>
    <w:rsid w:val="001C59F8"/>
    <w:rsid w:val="001C5A4B"/>
    <w:rsid w:val="001C61C4"/>
    <w:rsid w:val="001C6341"/>
    <w:rsid w:val="001D2B82"/>
    <w:rsid w:val="001D325E"/>
    <w:rsid w:val="001D35C1"/>
    <w:rsid w:val="001D3709"/>
    <w:rsid w:val="001D6784"/>
    <w:rsid w:val="001D6F8F"/>
    <w:rsid w:val="001D78CB"/>
    <w:rsid w:val="001D7C8A"/>
    <w:rsid w:val="001E08C4"/>
    <w:rsid w:val="001E20B4"/>
    <w:rsid w:val="001F0B94"/>
    <w:rsid w:val="001F0E05"/>
    <w:rsid w:val="001F1941"/>
    <w:rsid w:val="001F1EBC"/>
    <w:rsid w:val="001F233C"/>
    <w:rsid w:val="001F248B"/>
    <w:rsid w:val="001F25F1"/>
    <w:rsid w:val="001F3A8D"/>
    <w:rsid w:val="001F3FEE"/>
    <w:rsid w:val="001F4042"/>
    <w:rsid w:val="001F5388"/>
    <w:rsid w:val="001F5FF1"/>
    <w:rsid w:val="001F729F"/>
    <w:rsid w:val="002004FE"/>
    <w:rsid w:val="00210382"/>
    <w:rsid w:val="00210B12"/>
    <w:rsid w:val="00211588"/>
    <w:rsid w:val="002141C9"/>
    <w:rsid w:val="002211B0"/>
    <w:rsid w:val="00221EC7"/>
    <w:rsid w:val="002222B1"/>
    <w:rsid w:val="00222C1E"/>
    <w:rsid w:val="00222D9C"/>
    <w:rsid w:val="00223AEB"/>
    <w:rsid w:val="00224FEA"/>
    <w:rsid w:val="00225797"/>
    <w:rsid w:val="00226B95"/>
    <w:rsid w:val="00233CE8"/>
    <w:rsid w:val="0023449D"/>
    <w:rsid w:val="00240DB2"/>
    <w:rsid w:val="002411FC"/>
    <w:rsid w:val="002434E1"/>
    <w:rsid w:val="00243D64"/>
    <w:rsid w:val="00243E7B"/>
    <w:rsid w:val="002451EF"/>
    <w:rsid w:val="00245375"/>
    <w:rsid w:val="00246844"/>
    <w:rsid w:val="00247177"/>
    <w:rsid w:val="00247B0B"/>
    <w:rsid w:val="0025428B"/>
    <w:rsid w:val="00255441"/>
    <w:rsid w:val="00256B0B"/>
    <w:rsid w:val="00256D40"/>
    <w:rsid w:val="002574F0"/>
    <w:rsid w:val="00257CBC"/>
    <w:rsid w:val="002619E0"/>
    <w:rsid w:val="0026200A"/>
    <w:rsid w:val="00262BC1"/>
    <w:rsid w:val="00265235"/>
    <w:rsid w:val="002668AC"/>
    <w:rsid w:val="00266EF0"/>
    <w:rsid w:val="00266F56"/>
    <w:rsid w:val="00267797"/>
    <w:rsid w:val="00271205"/>
    <w:rsid w:val="00272517"/>
    <w:rsid w:val="00273130"/>
    <w:rsid w:val="0027421D"/>
    <w:rsid w:val="0027471F"/>
    <w:rsid w:val="0027476B"/>
    <w:rsid w:val="002754AF"/>
    <w:rsid w:val="002768EB"/>
    <w:rsid w:val="00276972"/>
    <w:rsid w:val="00280B26"/>
    <w:rsid w:val="00280F68"/>
    <w:rsid w:val="00280F93"/>
    <w:rsid w:val="002812F3"/>
    <w:rsid w:val="0028220F"/>
    <w:rsid w:val="00283195"/>
    <w:rsid w:val="00284542"/>
    <w:rsid w:val="002851C5"/>
    <w:rsid w:val="00290698"/>
    <w:rsid w:val="00291499"/>
    <w:rsid w:val="00291727"/>
    <w:rsid w:val="00292342"/>
    <w:rsid w:val="002934F1"/>
    <w:rsid w:val="0029408E"/>
    <w:rsid w:val="00295823"/>
    <w:rsid w:val="00297F9D"/>
    <w:rsid w:val="002A1885"/>
    <w:rsid w:val="002A3983"/>
    <w:rsid w:val="002A6FE8"/>
    <w:rsid w:val="002A701F"/>
    <w:rsid w:val="002B301E"/>
    <w:rsid w:val="002B5CDE"/>
    <w:rsid w:val="002C0074"/>
    <w:rsid w:val="002C6293"/>
    <w:rsid w:val="002C6B38"/>
    <w:rsid w:val="002D0CA7"/>
    <w:rsid w:val="002D3BAC"/>
    <w:rsid w:val="002D5C47"/>
    <w:rsid w:val="002D5DC7"/>
    <w:rsid w:val="002D7F63"/>
    <w:rsid w:val="002E1615"/>
    <w:rsid w:val="002E39D9"/>
    <w:rsid w:val="002E5208"/>
    <w:rsid w:val="002E7350"/>
    <w:rsid w:val="002F1039"/>
    <w:rsid w:val="002F2F2B"/>
    <w:rsid w:val="002F4342"/>
    <w:rsid w:val="002F4C97"/>
    <w:rsid w:val="002F5BD1"/>
    <w:rsid w:val="002F6494"/>
    <w:rsid w:val="002F792D"/>
    <w:rsid w:val="002F7A1C"/>
    <w:rsid w:val="003014CA"/>
    <w:rsid w:val="00302DC0"/>
    <w:rsid w:val="00304450"/>
    <w:rsid w:val="0030504F"/>
    <w:rsid w:val="00305102"/>
    <w:rsid w:val="00305E93"/>
    <w:rsid w:val="00310DA8"/>
    <w:rsid w:val="00311B41"/>
    <w:rsid w:val="00311D42"/>
    <w:rsid w:val="00312DEA"/>
    <w:rsid w:val="00313210"/>
    <w:rsid w:val="0031334D"/>
    <w:rsid w:val="00313AF4"/>
    <w:rsid w:val="003141E2"/>
    <w:rsid w:val="00314AAB"/>
    <w:rsid w:val="00315355"/>
    <w:rsid w:val="00317E4B"/>
    <w:rsid w:val="003217D5"/>
    <w:rsid w:val="00321B6F"/>
    <w:rsid w:val="00324763"/>
    <w:rsid w:val="0032638E"/>
    <w:rsid w:val="0032699D"/>
    <w:rsid w:val="00327BD2"/>
    <w:rsid w:val="00332F66"/>
    <w:rsid w:val="003335A4"/>
    <w:rsid w:val="00333DBD"/>
    <w:rsid w:val="00333E07"/>
    <w:rsid w:val="00335651"/>
    <w:rsid w:val="003371AC"/>
    <w:rsid w:val="003375DC"/>
    <w:rsid w:val="003376A7"/>
    <w:rsid w:val="003418E5"/>
    <w:rsid w:val="00344D58"/>
    <w:rsid w:val="00345BA9"/>
    <w:rsid w:val="003461CB"/>
    <w:rsid w:val="00347C27"/>
    <w:rsid w:val="0035394F"/>
    <w:rsid w:val="003545A0"/>
    <w:rsid w:val="0035552B"/>
    <w:rsid w:val="00356B86"/>
    <w:rsid w:val="00356C14"/>
    <w:rsid w:val="00357A0A"/>
    <w:rsid w:val="00357D58"/>
    <w:rsid w:val="00360904"/>
    <w:rsid w:val="0036320B"/>
    <w:rsid w:val="003658AE"/>
    <w:rsid w:val="003660F9"/>
    <w:rsid w:val="00370F2F"/>
    <w:rsid w:val="003715B1"/>
    <w:rsid w:val="00373DF3"/>
    <w:rsid w:val="0037449D"/>
    <w:rsid w:val="00374528"/>
    <w:rsid w:val="00376A99"/>
    <w:rsid w:val="00380777"/>
    <w:rsid w:val="00380CFA"/>
    <w:rsid w:val="00381BF3"/>
    <w:rsid w:val="00382146"/>
    <w:rsid w:val="00383984"/>
    <w:rsid w:val="00384887"/>
    <w:rsid w:val="00385363"/>
    <w:rsid w:val="0038579E"/>
    <w:rsid w:val="00385D9B"/>
    <w:rsid w:val="0038698B"/>
    <w:rsid w:val="003879E9"/>
    <w:rsid w:val="00390913"/>
    <w:rsid w:val="003916BF"/>
    <w:rsid w:val="00394187"/>
    <w:rsid w:val="003966C1"/>
    <w:rsid w:val="00397FCB"/>
    <w:rsid w:val="003A138C"/>
    <w:rsid w:val="003A36D7"/>
    <w:rsid w:val="003A46DB"/>
    <w:rsid w:val="003A4AA9"/>
    <w:rsid w:val="003A60E5"/>
    <w:rsid w:val="003A634E"/>
    <w:rsid w:val="003A79B8"/>
    <w:rsid w:val="003B0FB9"/>
    <w:rsid w:val="003B0FE7"/>
    <w:rsid w:val="003B1DCD"/>
    <w:rsid w:val="003B1E36"/>
    <w:rsid w:val="003B2860"/>
    <w:rsid w:val="003B2A93"/>
    <w:rsid w:val="003B3921"/>
    <w:rsid w:val="003B3F25"/>
    <w:rsid w:val="003B706A"/>
    <w:rsid w:val="003C63E8"/>
    <w:rsid w:val="003C7928"/>
    <w:rsid w:val="003D1C22"/>
    <w:rsid w:val="003D2189"/>
    <w:rsid w:val="003D30B5"/>
    <w:rsid w:val="003D5AE2"/>
    <w:rsid w:val="003D63F1"/>
    <w:rsid w:val="003E1175"/>
    <w:rsid w:val="003E129F"/>
    <w:rsid w:val="003E2953"/>
    <w:rsid w:val="003E3137"/>
    <w:rsid w:val="003E6894"/>
    <w:rsid w:val="003E7679"/>
    <w:rsid w:val="003E7808"/>
    <w:rsid w:val="003F11C3"/>
    <w:rsid w:val="003F2D3E"/>
    <w:rsid w:val="003F4366"/>
    <w:rsid w:val="003F6CF9"/>
    <w:rsid w:val="0040112D"/>
    <w:rsid w:val="00401A4F"/>
    <w:rsid w:val="00405C13"/>
    <w:rsid w:val="00405F1B"/>
    <w:rsid w:val="0041263A"/>
    <w:rsid w:val="00414019"/>
    <w:rsid w:val="004146CF"/>
    <w:rsid w:val="00416278"/>
    <w:rsid w:val="004208A3"/>
    <w:rsid w:val="00423A33"/>
    <w:rsid w:val="00424BAD"/>
    <w:rsid w:val="00427B17"/>
    <w:rsid w:val="00431F62"/>
    <w:rsid w:val="00435E3A"/>
    <w:rsid w:val="00440CBC"/>
    <w:rsid w:val="00440D72"/>
    <w:rsid w:val="00440F65"/>
    <w:rsid w:val="004421C7"/>
    <w:rsid w:val="00442C3B"/>
    <w:rsid w:val="0044395A"/>
    <w:rsid w:val="00443B1A"/>
    <w:rsid w:val="004500D4"/>
    <w:rsid w:val="00453A44"/>
    <w:rsid w:val="00454CD3"/>
    <w:rsid w:val="004565FD"/>
    <w:rsid w:val="00460940"/>
    <w:rsid w:val="004642A4"/>
    <w:rsid w:val="00466644"/>
    <w:rsid w:val="004714C7"/>
    <w:rsid w:val="004740FD"/>
    <w:rsid w:val="0047599E"/>
    <w:rsid w:val="004761E4"/>
    <w:rsid w:val="00477C44"/>
    <w:rsid w:val="00480271"/>
    <w:rsid w:val="00483051"/>
    <w:rsid w:val="00485E8C"/>
    <w:rsid w:val="004868D5"/>
    <w:rsid w:val="004876A8"/>
    <w:rsid w:val="004913A0"/>
    <w:rsid w:val="004927E7"/>
    <w:rsid w:val="00493C7B"/>
    <w:rsid w:val="00495563"/>
    <w:rsid w:val="00496C3D"/>
    <w:rsid w:val="00497D5A"/>
    <w:rsid w:val="004A21FC"/>
    <w:rsid w:val="004A3608"/>
    <w:rsid w:val="004A498B"/>
    <w:rsid w:val="004A5F1E"/>
    <w:rsid w:val="004A5F33"/>
    <w:rsid w:val="004A7C44"/>
    <w:rsid w:val="004B1ADF"/>
    <w:rsid w:val="004B2A45"/>
    <w:rsid w:val="004B48AD"/>
    <w:rsid w:val="004B4FA8"/>
    <w:rsid w:val="004B5075"/>
    <w:rsid w:val="004B5243"/>
    <w:rsid w:val="004B6785"/>
    <w:rsid w:val="004C63BD"/>
    <w:rsid w:val="004C6B79"/>
    <w:rsid w:val="004C717E"/>
    <w:rsid w:val="004D2207"/>
    <w:rsid w:val="004D22A2"/>
    <w:rsid w:val="004D4F6F"/>
    <w:rsid w:val="004D5CC0"/>
    <w:rsid w:val="004E055B"/>
    <w:rsid w:val="004E0E32"/>
    <w:rsid w:val="004E1262"/>
    <w:rsid w:val="004E23E3"/>
    <w:rsid w:val="004E2ACD"/>
    <w:rsid w:val="004E49E5"/>
    <w:rsid w:val="004E7A57"/>
    <w:rsid w:val="004F1F26"/>
    <w:rsid w:val="004F2340"/>
    <w:rsid w:val="004F4CA0"/>
    <w:rsid w:val="005013C9"/>
    <w:rsid w:val="00501440"/>
    <w:rsid w:val="00503BE1"/>
    <w:rsid w:val="00504970"/>
    <w:rsid w:val="00506A15"/>
    <w:rsid w:val="00510AE7"/>
    <w:rsid w:val="00511482"/>
    <w:rsid w:val="00513A29"/>
    <w:rsid w:val="0051468A"/>
    <w:rsid w:val="00514728"/>
    <w:rsid w:val="00515D92"/>
    <w:rsid w:val="005164B2"/>
    <w:rsid w:val="00516706"/>
    <w:rsid w:val="00517EC4"/>
    <w:rsid w:val="00520357"/>
    <w:rsid w:val="005217A1"/>
    <w:rsid w:val="00522197"/>
    <w:rsid w:val="00524609"/>
    <w:rsid w:val="00525441"/>
    <w:rsid w:val="00525D6C"/>
    <w:rsid w:val="00526AB2"/>
    <w:rsid w:val="00527AEE"/>
    <w:rsid w:val="005315C4"/>
    <w:rsid w:val="00533885"/>
    <w:rsid w:val="00534045"/>
    <w:rsid w:val="005346C9"/>
    <w:rsid w:val="00534B07"/>
    <w:rsid w:val="005350BD"/>
    <w:rsid w:val="0053654E"/>
    <w:rsid w:val="00540929"/>
    <w:rsid w:val="00541E98"/>
    <w:rsid w:val="00542478"/>
    <w:rsid w:val="005475BE"/>
    <w:rsid w:val="00550007"/>
    <w:rsid w:val="005506BB"/>
    <w:rsid w:val="005532FD"/>
    <w:rsid w:val="005554D2"/>
    <w:rsid w:val="0056021B"/>
    <w:rsid w:val="005602DD"/>
    <w:rsid w:val="00561AFF"/>
    <w:rsid w:val="00564F55"/>
    <w:rsid w:val="00565AA8"/>
    <w:rsid w:val="00574D69"/>
    <w:rsid w:val="00586BC1"/>
    <w:rsid w:val="00590900"/>
    <w:rsid w:val="005914D2"/>
    <w:rsid w:val="0059191B"/>
    <w:rsid w:val="00591AE4"/>
    <w:rsid w:val="00597CAB"/>
    <w:rsid w:val="00597E5E"/>
    <w:rsid w:val="005A0698"/>
    <w:rsid w:val="005A077E"/>
    <w:rsid w:val="005A0D1D"/>
    <w:rsid w:val="005A3642"/>
    <w:rsid w:val="005A4A33"/>
    <w:rsid w:val="005A4BCB"/>
    <w:rsid w:val="005A7EFD"/>
    <w:rsid w:val="005B103D"/>
    <w:rsid w:val="005B1AC7"/>
    <w:rsid w:val="005B22D6"/>
    <w:rsid w:val="005B22F7"/>
    <w:rsid w:val="005B3535"/>
    <w:rsid w:val="005B6B11"/>
    <w:rsid w:val="005B7CED"/>
    <w:rsid w:val="005C06A2"/>
    <w:rsid w:val="005C097B"/>
    <w:rsid w:val="005C0D53"/>
    <w:rsid w:val="005C146E"/>
    <w:rsid w:val="005C34D9"/>
    <w:rsid w:val="005C5028"/>
    <w:rsid w:val="005C66FC"/>
    <w:rsid w:val="005C75BE"/>
    <w:rsid w:val="005D1A53"/>
    <w:rsid w:val="005D2F5C"/>
    <w:rsid w:val="005D3359"/>
    <w:rsid w:val="005D33DB"/>
    <w:rsid w:val="005E0877"/>
    <w:rsid w:val="005E1B60"/>
    <w:rsid w:val="005E4BE0"/>
    <w:rsid w:val="005E5D7E"/>
    <w:rsid w:val="005E6457"/>
    <w:rsid w:val="005E68AF"/>
    <w:rsid w:val="005E6E81"/>
    <w:rsid w:val="005F0060"/>
    <w:rsid w:val="005F33B9"/>
    <w:rsid w:val="005F48B4"/>
    <w:rsid w:val="005F655D"/>
    <w:rsid w:val="005F75DD"/>
    <w:rsid w:val="0060143D"/>
    <w:rsid w:val="00603841"/>
    <w:rsid w:val="00604744"/>
    <w:rsid w:val="00607914"/>
    <w:rsid w:val="00607D80"/>
    <w:rsid w:val="006100F9"/>
    <w:rsid w:val="00615F9F"/>
    <w:rsid w:val="00617B26"/>
    <w:rsid w:val="00620FBD"/>
    <w:rsid w:val="006214E2"/>
    <w:rsid w:val="00622291"/>
    <w:rsid w:val="00624574"/>
    <w:rsid w:val="00624D0D"/>
    <w:rsid w:val="00626C85"/>
    <w:rsid w:val="006270A9"/>
    <w:rsid w:val="006273CC"/>
    <w:rsid w:val="00630BAE"/>
    <w:rsid w:val="0063101E"/>
    <w:rsid w:val="00631F1C"/>
    <w:rsid w:val="006336D4"/>
    <w:rsid w:val="006351F2"/>
    <w:rsid w:val="00637DA8"/>
    <w:rsid w:val="006408C6"/>
    <w:rsid w:val="00641714"/>
    <w:rsid w:val="00643C01"/>
    <w:rsid w:val="00643EEE"/>
    <w:rsid w:val="00650C5F"/>
    <w:rsid w:val="00654974"/>
    <w:rsid w:val="00656698"/>
    <w:rsid w:val="00656D38"/>
    <w:rsid w:val="00662145"/>
    <w:rsid w:val="0066460E"/>
    <w:rsid w:val="0066514B"/>
    <w:rsid w:val="006657B3"/>
    <w:rsid w:val="006660CC"/>
    <w:rsid w:val="00666DDD"/>
    <w:rsid w:val="00667E65"/>
    <w:rsid w:val="00670114"/>
    <w:rsid w:val="006711B2"/>
    <w:rsid w:val="006721D1"/>
    <w:rsid w:val="006733FF"/>
    <w:rsid w:val="006734FF"/>
    <w:rsid w:val="00674F86"/>
    <w:rsid w:val="00675320"/>
    <w:rsid w:val="00675956"/>
    <w:rsid w:val="006778BC"/>
    <w:rsid w:val="00677E81"/>
    <w:rsid w:val="00681034"/>
    <w:rsid w:val="00683319"/>
    <w:rsid w:val="006852A8"/>
    <w:rsid w:val="00685DC8"/>
    <w:rsid w:val="0068609F"/>
    <w:rsid w:val="00686170"/>
    <w:rsid w:val="0068660F"/>
    <w:rsid w:val="0068674E"/>
    <w:rsid w:val="00687B9B"/>
    <w:rsid w:val="00691179"/>
    <w:rsid w:val="0069217E"/>
    <w:rsid w:val="00692321"/>
    <w:rsid w:val="0069312C"/>
    <w:rsid w:val="006937D5"/>
    <w:rsid w:val="00694E45"/>
    <w:rsid w:val="006A036B"/>
    <w:rsid w:val="006A1A15"/>
    <w:rsid w:val="006A1AC6"/>
    <w:rsid w:val="006A2608"/>
    <w:rsid w:val="006A2FE1"/>
    <w:rsid w:val="006A3FAA"/>
    <w:rsid w:val="006B055B"/>
    <w:rsid w:val="006B1055"/>
    <w:rsid w:val="006B1DDF"/>
    <w:rsid w:val="006B2254"/>
    <w:rsid w:val="006B29FA"/>
    <w:rsid w:val="006B352C"/>
    <w:rsid w:val="006B5453"/>
    <w:rsid w:val="006B5F2A"/>
    <w:rsid w:val="006B63FF"/>
    <w:rsid w:val="006B687B"/>
    <w:rsid w:val="006C1084"/>
    <w:rsid w:val="006C383C"/>
    <w:rsid w:val="006C3DD5"/>
    <w:rsid w:val="006C60F7"/>
    <w:rsid w:val="006C7DAE"/>
    <w:rsid w:val="006D1070"/>
    <w:rsid w:val="006D134F"/>
    <w:rsid w:val="006D199E"/>
    <w:rsid w:val="006D4971"/>
    <w:rsid w:val="006E0311"/>
    <w:rsid w:val="006E1BA2"/>
    <w:rsid w:val="006E679D"/>
    <w:rsid w:val="006E7239"/>
    <w:rsid w:val="006F29AE"/>
    <w:rsid w:val="006F483A"/>
    <w:rsid w:val="006F5570"/>
    <w:rsid w:val="006F6A90"/>
    <w:rsid w:val="007004CC"/>
    <w:rsid w:val="00701069"/>
    <w:rsid w:val="00702569"/>
    <w:rsid w:val="00703BAC"/>
    <w:rsid w:val="007048DB"/>
    <w:rsid w:val="00704D5D"/>
    <w:rsid w:val="0070633E"/>
    <w:rsid w:val="00711BF0"/>
    <w:rsid w:val="00711EAE"/>
    <w:rsid w:val="007122D9"/>
    <w:rsid w:val="00712737"/>
    <w:rsid w:val="00713375"/>
    <w:rsid w:val="007135C0"/>
    <w:rsid w:val="00713ED2"/>
    <w:rsid w:val="007160FE"/>
    <w:rsid w:val="00716859"/>
    <w:rsid w:val="00717ED1"/>
    <w:rsid w:val="007205D3"/>
    <w:rsid w:val="00720F6B"/>
    <w:rsid w:val="00723DB4"/>
    <w:rsid w:val="007260AC"/>
    <w:rsid w:val="00727D57"/>
    <w:rsid w:val="00730D55"/>
    <w:rsid w:val="007325B0"/>
    <w:rsid w:val="007378FF"/>
    <w:rsid w:val="00741060"/>
    <w:rsid w:val="0074128F"/>
    <w:rsid w:val="00742162"/>
    <w:rsid w:val="0074384B"/>
    <w:rsid w:val="00743D9E"/>
    <w:rsid w:val="00745071"/>
    <w:rsid w:val="00745F8B"/>
    <w:rsid w:val="0074653C"/>
    <w:rsid w:val="007469F4"/>
    <w:rsid w:val="00750EC5"/>
    <w:rsid w:val="007514AD"/>
    <w:rsid w:val="00751ADD"/>
    <w:rsid w:val="00752D72"/>
    <w:rsid w:val="007545EB"/>
    <w:rsid w:val="00754E01"/>
    <w:rsid w:val="0075692B"/>
    <w:rsid w:val="00757ABF"/>
    <w:rsid w:val="00760E56"/>
    <w:rsid w:val="00767171"/>
    <w:rsid w:val="00767B51"/>
    <w:rsid w:val="00767F0C"/>
    <w:rsid w:val="007729FF"/>
    <w:rsid w:val="00773749"/>
    <w:rsid w:val="00774C6A"/>
    <w:rsid w:val="007766D6"/>
    <w:rsid w:val="007768B9"/>
    <w:rsid w:val="00781EF8"/>
    <w:rsid w:val="007830C1"/>
    <w:rsid w:val="00783353"/>
    <w:rsid w:val="00783D5C"/>
    <w:rsid w:val="00784236"/>
    <w:rsid w:val="00784268"/>
    <w:rsid w:val="00784AFD"/>
    <w:rsid w:val="00785272"/>
    <w:rsid w:val="007856CD"/>
    <w:rsid w:val="0078594A"/>
    <w:rsid w:val="00785F2B"/>
    <w:rsid w:val="0078653D"/>
    <w:rsid w:val="0078711E"/>
    <w:rsid w:val="0078741F"/>
    <w:rsid w:val="00787D92"/>
    <w:rsid w:val="00791083"/>
    <w:rsid w:val="00791191"/>
    <w:rsid w:val="007921FB"/>
    <w:rsid w:val="00792ED3"/>
    <w:rsid w:val="007935DC"/>
    <w:rsid w:val="00797A15"/>
    <w:rsid w:val="007A0CA7"/>
    <w:rsid w:val="007A7F8F"/>
    <w:rsid w:val="007B0B75"/>
    <w:rsid w:val="007B36A1"/>
    <w:rsid w:val="007B3ECE"/>
    <w:rsid w:val="007B3F02"/>
    <w:rsid w:val="007B43A9"/>
    <w:rsid w:val="007B60B7"/>
    <w:rsid w:val="007B7A5F"/>
    <w:rsid w:val="007C0412"/>
    <w:rsid w:val="007C312E"/>
    <w:rsid w:val="007C422E"/>
    <w:rsid w:val="007C5163"/>
    <w:rsid w:val="007C5221"/>
    <w:rsid w:val="007C5300"/>
    <w:rsid w:val="007D1B17"/>
    <w:rsid w:val="007D1FB7"/>
    <w:rsid w:val="007D2F9E"/>
    <w:rsid w:val="007D3B56"/>
    <w:rsid w:val="007D6A47"/>
    <w:rsid w:val="007E20E8"/>
    <w:rsid w:val="007E6CAD"/>
    <w:rsid w:val="007E73D3"/>
    <w:rsid w:val="007F1B1D"/>
    <w:rsid w:val="007F39C3"/>
    <w:rsid w:val="007F642A"/>
    <w:rsid w:val="0080042B"/>
    <w:rsid w:val="00800606"/>
    <w:rsid w:val="00800958"/>
    <w:rsid w:val="008029E3"/>
    <w:rsid w:val="008049E3"/>
    <w:rsid w:val="00805868"/>
    <w:rsid w:val="00805C01"/>
    <w:rsid w:val="0080690C"/>
    <w:rsid w:val="0080691F"/>
    <w:rsid w:val="00807427"/>
    <w:rsid w:val="008115E2"/>
    <w:rsid w:val="00812214"/>
    <w:rsid w:val="008131D1"/>
    <w:rsid w:val="00813AFD"/>
    <w:rsid w:val="00815A27"/>
    <w:rsid w:val="00816216"/>
    <w:rsid w:val="008162AA"/>
    <w:rsid w:val="0081702C"/>
    <w:rsid w:val="00817A24"/>
    <w:rsid w:val="0082044E"/>
    <w:rsid w:val="0082108E"/>
    <w:rsid w:val="00823CE9"/>
    <w:rsid w:val="008242A3"/>
    <w:rsid w:val="0082553F"/>
    <w:rsid w:val="00826955"/>
    <w:rsid w:val="00827AFB"/>
    <w:rsid w:val="008319BE"/>
    <w:rsid w:val="00832870"/>
    <w:rsid w:val="008370BB"/>
    <w:rsid w:val="00840DD2"/>
    <w:rsid w:val="008412BB"/>
    <w:rsid w:val="00841852"/>
    <w:rsid w:val="0084203B"/>
    <w:rsid w:val="008431E9"/>
    <w:rsid w:val="00843FBC"/>
    <w:rsid w:val="0084553E"/>
    <w:rsid w:val="00846C45"/>
    <w:rsid w:val="00847873"/>
    <w:rsid w:val="00850C70"/>
    <w:rsid w:val="00851037"/>
    <w:rsid w:val="008520AD"/>
    <w:rsid w:val="00854B9B"/>
    <w:rsid w:val="0085747D"/>
    <w:rsid w:val="0086036D"/>
    <w:rsid w:val="0086163D"/>
    <w:rsid w:val="00861743"/>
    <w:rsid w:val="0086455D"/>
    <w:rsid w:val="00871D91"/>
    <w:rsid w:val="00872F98"/>
    <w:rsid w:val="00873F57"/>
    <w:rsid w:val="00875109"/>
    <w:rsid w:val="00876E59"/>
    <w:rsid w:val="0087734B"/>
    <w:rsid w:val="0088099D"/>
    <w:rsid w:val="00883352"/>
    <w:rsid w:val="00883F3D"/>
    <w:rsid w:val="008849E4"/>
    <w:rsid w:val="00884E91"/>
    <w:rsid w:val="008864DF"/>
    <w:rsid w:val="008875EB"/>
    <w:rsid w:val="00887BAD"/>
    <w:rsid w:val="0089034D"/>
    <w:rsid w:val="00892356"/>
    <w:rsid w:val="00892EA2"/>
    <w:rsid w:val="00893CE9"/>
    <w:rsid w:val="0089417D"/>
    <w:rsid w:val="0089458E"/>
    <w:rsid w:val="00895C6F"/>
    <w:rsid w:val="00895FF2"/>
    <w:rsid w:val="008A192A"/>
    <w:rsid w:val="008A30D8"/>
    <w:rsid w:val="008A4D04"/>
    <w:rsid w:val="008A5AE8"/>
    <w:rsid w:val="008A7B12"/>
    <w:rsid w:val="008B1D10"/>
    <w:rsid w:val="008B3D19"/>
    <w:rsid w:val="008B61B5"/>
    <w:rsid w:val="008B7BDE"/>
    <w:rsid w:val="008C0280"/>
    <w:rsid w:val="008C071A"/>
    <w:rsid w:val="008C0FFB"/>
    <w:rsid w:val="008C1B21"/>
    <w:rsid w:val="008C229E"/>
    <w:rsid w:val="008C2BFD"/>
    <w:rsid w:val="008C4F24"/>
    <w:rsid w:val="008C772F"/>
    <w:rsid w:val="008D09EC"/>
    <w:rsid w:val="008D1111"/>
    <w:rsid w:val="008D17A0"/>
    <w:rsid w:val="008D2363"/>
    <w:rsid w:val="008D34CF"/>
    <w:rsid w:val="008D3BBC"/>
    <w:rsid w:val="008D4DF8"/>
    <w:rsid w:val="008D539D"/>
    <w:rsid w:val="008D5708"/>
    <w:rsid w:val="008D5CCC"/>
    <w:rsid w:val="008E014B"/>
    <w:rsid w:val="008E0713"/>
    <w:rsid w:val="008E13C9"/>
    <w:rsid w:val="008E1882"/>
    <w:rsid w:val="008E3157"/>
    <w:rsid w:val="008E369B"/>
    <w:rsid w:val="008E6D2C"/>
    <w:rsid w:val="008F01B6"/>
    <w:rsid w:val="008F24BD"/>
    <w:rsid w:val="008F2A19"/>
    <w:rsid w:val="008F58A3"/>
    <w:rsid w:val="008F676D"/>
    <w:rsid w:val="008F6CD7"/>
    <w:rsid w:val="008F6FE7"/>
    <w:rsid w:val="008F7A25"/>
    <w:rsid w:val="009007E8"/>
    <w:rsid w:val="00903133"/>
    <w:rsid w:val="00903135"/>
    <w:rsid w:val="00903F9E"/>
    <w:rsid w:val="00904107"/>
    <w:rsid w:val="009045B0"/>
    <w:rsid w:val="00905802"/>
    <w:rsid w:val="00906A45"/>
    <w:rsid w:val="00911477"/>
    <w:rsid w:val="009116D0"/>
    <w:rsid w:val="00913A3C"/>
    <w:rsid w:val="00913B9C"/>
    <w:rsid w:val="00913CF4"/>
    <w:rsid w:val="009145F9"/>
    <w:rsid w:val="00914647"/>
    <w:rsid w:val="00914777"/>
    <w:rsid w:val="009154E3"/>
    <w:rsid w:val="0091564A"/>
    <w:rsid w:val="00915E48"/>
    <w:rsid w:val="009162C8"/>
    <w:rsid w:val="00917DB7"/>
    <w:rsid w:val="0092017D"/>
    <w:rsid w:val="00920976"/>
    <w:rsid w:val="009210BB"/>
    <w:rsid w:val="00922053"/>
    <w:rsid w:val="00924C21"/>
    <w:rsid w:val="00930C1A"/>
    <w:rsid w:val="00932A9F"/>
    <w:rsid w:val="00932ABD"/>
    <w:rsid w:val="00934613"/>
    <w:rsid w:val="00934698"/>
    <w:rsid w:val="009348E6"/>
    <w:rsid w:val="0093506F"/>
    <w:rsid w:val="00936EFE"/>
    <w:rsid w:val="00941707"/>
    <w:rsid w:val="0094237B"/>
    <w:rsid w:val="009460E4"/>
    <w:rsid w:val="009468EB"/>
    <w:rsid w:val="00946A4D"/>
    <w:rsid w:val="00947983"/>
    <w:rsid w:val="00951462"/>
    <w:rsid w:val="009529DE"/>
    <w:rsid w:val="00952B5D"/>
    <w:rsid w:val="009534FB"/>
    <w:rsid w:val="009547A9"/>
    <w:rsid w:val="00960BFD"/>
    <w:rsid w:val="009614B8"/>
    <w:rsid w:val="00962091"/>
    <w:rsid w:val="00963FBA"/>
    <w:rsid w:val="009655DB"/>
    <w:rsid w:val="00967B6F"/>
    <w:rsid w:val="00971318"/>
    <w:rsid w:val="00972656"/>
    <w:rsid w:val="00973B2A"/>
    <w:rsid w:val="009746DE"/>
    <w:rsid w:val="00974B1B"/>
    <w:rsid w:val="009757E6"/>
    <w:rsid w:val="00975AC9"/>
    <w:rsid w:val="00976451"/>
    <w:rsid w:val="00976686"/>
    <w:rsid w:val="009774CE"/>
    <w:rsid w:val="00980AC2"/>
    <w:rsid w:val="00981195"/>
    <w:rsid w:val="0098149F"/>
    <w:rsid w:val="009835A4"/>
    <w:rsid w:val="009839AA"/>
    <w:rsid w:val="00984671"/>
    <w:rsid w:val="00984BC4"/>
    <w:rsid w:val="00987098"/>
    <w:rsid w:val="009876D9"/>
    <w:rsid w:val="009877B4"/>
    <w:rsid w:val="00987B30"/>
    <w:rsid w:val="0099062D"/>
    <w:rsid w:val="00990660"/>
    <w:rsid w:val="0099331E"/>
    <w:rsid w:val="00993C2C"/>
    <w:rsid w:val="00994D84"/>
    <w:rsid w:val="0099519B"/>
    <w:rsid w:val="009957F4"/>
    <w:rsid w:val="0099594B"/>
    <w:rsid w:val="00995BD4"/>
    <w:rsid w:val="009960D2"/>
    <w:rsid w:val="00996754"/>
    <w:rsid w:val="0099758B"/>
    <w:rsid w:val="009A0C05"/>
    <w:rsid w:val="009A0F17"/>
    <w:rsid w:val="009A1606"/>
    <w:rsid w:val="009A2E8B"/>
    <w:rsid w:val="009A33D2"/>
    <w:rsid w:val="009A400B"/>
    <w:rsid w:val="009A5C55"/>
    <w:rsid w:val="009B0B01"/>
    <w:rsid w:val="009B0BB8"/>
    <w:rsid w:val="009B0DAB"/>
    <w:rsid w:val="009B1345"/>
    <w:rsid w:val="009B3488"/>
    <w:rsid w:val="009B57DA"/>
    <w:rsid w:val="009B5D6A"/>
    <w:rsid w:val="009C1113"/>
    <w:rsid w:val="009C1A0C"/>
    <w:rsid w:val="009C2629"/>
    <w:rsid w:val="009C470F"/>
    <w:rsid w:val="009D1146"/>
    <w:rsid w:val="009D1F0F"/>
    <w:rsid w:val="009D46A0"/>
    <w:rsid w:val="009D47E5"/>
    <w:rsid w:val="009D5107"/>
    <w:rsid w:val="009D5933"/>
    <w:rsid w:val="009D5E04"/>
    <w:rsid w:val="009D6F71"/>
    <w:rsid w:val="009E1AFE"/>
    <w:rsid w:val="009E39A0"/>
    <w:rsid w:val="009E61F6"/>
    <w:rsid w:val="009F199C"/>
    <w:rsid w:val="009F608A"/>
    <w:rsid w:val="009F7E43"/>
    <w:rsid w:val="00A02CCE"/>
    <w:rsid w:val="00A030ED"/>
    <w:rsid w:val="00A0530B"/>
    <w:rsid w:val="00A0542F"/>
    <w:rsid w:val="00A05662"/>
    <w:rsid w:val="00A05DE0"/>
    <w:rsid w:val="00A07071"/>
    <w:rsid w:val="00A070B9"/>
    <w:rsid w:val="00A11552"/>
    <w:rsid w:val="00A23490"/>
    <w:rsid w:val="00A2479F"/>
    <w:rsid w:val="00A24E67"/>
    <w:rsid w:val="00A25EAE"/>
    <w:rsid w:val="00A262CC"/>
    <w:rsid w:val="00A26829"/>
    <w:rsid w:val="00A31344"/>
    <w:rsid w:val="00A31C91"/>
    <w:rsid w:val="00A35B4A"/>
    <w:rsid w:val="00A36FD7"/>
    <w:rsid w:val="00A370F0"/>
    <w:rsid w:val="00A41641"/>
    <w:rsid w:val="00A41AEB"/>
    <w:rsid w:val="00A43863"/>
    <w:rsid w:val="00A50055"/>
    <w:rsid w:val="00A50515"/>
    <w:rsid w:val="00A528A4"/>
    <w:rsid w:val="00A52C54"/>
    <w:rsid w:val="00A53591"/>
    <w:rsid w:val="00A54719"/>
    <w:rsid w:val="00A54BDE"/>
    <w:rsid w:val="00A55C1D"/>
    <w:rsid w:val="00A565C1"/>
    <w:rsid w:val="00A62FD2"/>
    <w:rsid w:val="00A6313B"/>
    <w:rsid w:val="00A646B5"/>
    <w:rsid w:val="00A65D37"/>
    <w:rsid w:val="00A66659"/>
    <w:rsid w:val="00A7043F"/>
    <w:rsid w:val="00A71754"/>
    <w:rsid w:val="00A72A79"/>
    <w:rsid w:val="00A75488"/>
    <w:rsid w:val="00A77335"/>
    <w:rsid w:val="00A77340"/>
    <w:rsid w:val="00A7749E"/>
    <w:rsid w:val="00A77717"/>
    <w:rsid w:val="00A77DD1"/>
    <w:rsid w:val="00A821C6"/>
    <w:rsid w:val="00A8258D"/>
    <w:rsid w:val="00A86C54"/>
    <w:rsid w:val="00A911C4"/>
    <w:rsid w:val="00A9159B"/>
    <w:rsid w:val="00A91DD4"/>
    <w:rsid w:val="00A92BA0"/>
    <w:rsid w:val="00A93AF6"/>
    <w:rsid w:val="00A9450D"/>
    <w:rsid w:val="00A949D6"/>
    <w:rsid w:val="00A960AC"/>
    <w:rsid w:val="00A9634E"/>
    <w:rsid w:val="00A964D2"/>
    <w:rsid w:val="00A97236"/>
    <w:rsid w:val="00A97DC7"/>
    <w:rsid w:val="00AA1289"/>
    <w:rsid w:val="00AA2E1C"/>
    <w:rsid w:val="00AA2E4E"/>
    <w:rsid w:val="00AB3B47"/>
    <w:rsid w:val="00AB4326"/>
    <w:rsid w:val="00AB69B0"/>
    <w:rsid w:val="00AB721A"/>
    <w:rsid w:val="00AB79EC"/>
    <w:rsid w:val="00AB7D51"/>
    <w:rsid w:val="00AC0269"/>
    <w:rsid w:val="00AC34C0"/>
    <w:rsid w:val="00AC4629"/>
    <w:rsid w:val="00AC5DC0"/>
    <w:rsid w:val="00AC5ED9"/>
    <w:rsid w:val="00AC683B"/>
    <w:rsid w:val="00AC706F"/>
    <w:rsid w:val="00AD0B36"/>
    <w:rsid w:val="00AD2C86"/>
    <w:rsid w:val="00AD46E8"/>
    <w:rsid w:val="00AD6135"/>
    <w:rsid w:val="00AD6279"/>
    <w:rsid w:val="00AD74EF"/>
    <w:rsid w:val="00AD7702"/>
    <w:rsid w:val="00AD7E57"/>
    <w:rsid w:val="00AE12C1"/>
    <w:rsid w:val="00AE2CDE"/>
    <w:rsid w:val="00AE33C5"/>
    <w:rsid w:val="00AE666F"/>
    <w:rsid w:val="00AF29ED"/>
    <w:rsid w:val="00AF50DF"/>
    <w:rsid w:val="00AF7312"/>
    <w:rsid w:val="00AF7EC6"/>
    <w:rsid w:val="00B00C64"/>
    <w:rsid w:val="00B00FEC"/>
    <w:rsid w:val="00B05B1A"/>
    <w:rsid w:val="00B05E38"/>
    <w:rsid w:val="00B159A0"/>
    <w:rsid w:val="00B15B69"/>
    <w:rsid w:val="00B16F21"/>
    <w:rsid w:val="00B17DCB"/>
    <w:rsid w:val="00B26FC4"/>
    <w:rsid w:val="00B3082B"/>
    <w:rsid w:val="00B31BD8"/>
    <w:rsid w:val="00B31FB5"/>
    <w:rsid w:val="00B32371"/>
    <w:rsid w:val="00B3260A"/>
    <w:rsid w:val="00B34336"/>
    <w:rsid w:val="00B366CA"/>
    <w:rsid w:val="00B36A87"/>
    <w:rsid w:val="00B41807"/>
    <w:rsid w:val="00B46526"/>
    <w:rsid w:val="00B4668E"/>
    <w:rsid w:val="00B470A7"/>
    <w:rsid w:val="00B508A5"/>
    <w:rsid w:val="00B531F8"/>
    <w:rsid w:val="00B55778"/>
    <w:rsid w:val="00B55A74"/>
    <w:rsid w:val="00B5732A"/>
    <w:rsid w:val="00B6067E"/>
    <w:rsid w:val="00B64FB8"/>
    <w:rsid w:val="00B65919"/>
    <w:rsid w:val="00B72929"/>
    <w:rsid w:val="00B73796"/>
    <w:rsid w:val="00B74879"/>
    <w:rsid w:val="00B74F32"/>
    <w:rsid w:val="00B80E84"/>
    <w:rsid w:val="00B854EF"/>
    <w:rsid w:val="00B86998"/>
    <w:rsid w:val="00B9211A"/>
    <w:rsid w:val="00B95841"/>
    <w:rsid w:val="00BA0507"/>
    <w:rsid w:val="00BA1E6D"/>
    <w:rsid w:val="00BA1EEE"/>
    <w:rsid w:val="00BA3495"/>
    <w:rsid w:val="00BA3DFC"/>
    <w:rsid w:val="00BA4169"/>
    <w:rsid w:val="00BA6559"/>
    <w:rsid w:val="00BA68CB"/>
    <w:rsid w:val="00BA6D74"/>
    <w:rsid w:val="00BA7033"/>
    <w:rsid w:val="00BB2100"/>
    <w:rsid w:val="00BB3337"/>
    <w:rsid w:val="00BB3DC0"/>
    <w:rsid w:val="00BB401C"/>
    <w:rsid w:val="00BB4659"/>
    <w:rsid w:val="00BB4E3E"/>
    <w:rsid w:val="00BB7693"/>
    <w:rsid w:val="00BC0BEF"/>
    <w:rsid w:val="00BC3CCF"/>
    <w:rsid w:val="00BC52E8"/>
    <w:rsid w:val="00BC5BE7"/>
    <w:rsid w:val="00BC77D3"/>
    <w:rsid w:val="00BD0FEE"/>
    <w:rsid w:val="00BD1F9D"/>
    <w:rsid w:val="00BD2DC2"/>
    <w:rsid w:val="00BD359A"/>
    <w:rsid w:val="00BD44E4"/>
    <w:rsid w:val="00BD4D35"/>
    <w:rsid w:val="00BD768D"/>
    <w:rsid w:val="00BE0D3E"/>
    <w:rsid w:val="00BE37C3"/>
    <w:rsid w:val="00BE3D01"/>
    <w:rsid w:val="00BE7C39"/>
    <w:rsid w:val="00BF0456"/>
    <w:rsid w:val="00BF28EA"/>
    <w:rsid w:val="00BF54ED"/>
    <w:rsid w:val="00BF5E3E"/>
    <w:rsid w:val="00BF697C"/>
    <w:rsid w:val="00BF73D0"/>
    <w:rsid w:val="00BF7823"/>
    <w:rsid w:val="00BF7F1A"/>
    <w:rsid w:val="00C0163D"/>
    <w:rsid w:val="00C03286"/>
    <w:rsid w:val="00C043FC"/>
    <w:rsid w:val="00C105C4"/>
    <w:rsid w:val="00C12DEA"/>
    <w:rsid w:val="00C13D5E"/>
    <w:rsid w:val="00C15FC7"/>
    <w:rsid w:val="00C16496"/>
    <w:rsid w:val="00C1736B"/>
    <w:rsid w:val="00C2127A"/>
    <w:rsid w:val="00C226ED"/>
    <w:rsid w:val="00C2413B"/>
    <w:rsid w:val="00C24B81"/>
    <w:rsid w:val="00C25933"/>
    <w:rsid w:val="00C268E5"/>
    <w:rsid w:val="00C31431"/>
    <w:rsid w:val="00C31BAA"/>
    <w:rsid w:val="00C35D89"/>
    <w:rsid w:val="00C37A23"/>
    <w:rsid w:val="00C41A1B"/>
    <w:rsid w:val="00C41CCB"/>
    <w:rsid w:val="00C426E7"/>
    <w:rsid w:val="00C43952"/>
    <w:rsid w:val="00C50080"/>
    <w:rsid w:val="00C50B1B"/>
    <w:rsid w:val="00C52F52"/>
    <w:rsid w:val="00C54FCB"/>
    <w:rsid w:val="00C57E8B"/>
    <w:rsid w:val="00C61F8E"/>
    <w:rsid w:val="00C63290"/>
    <w:rsid w:val="00C6502D"/>
    <w:rsid w:val="00C6771B"/>
    <w:rsid w:val="00C67DD9"/>
    <w:rsid w:val="00C712BE"/>
    <w:rsid w:val="00C74C30"/>
    <w:rsid w:val="00C75CFA"/>
    <w:rsid w:val="00C77EB1"/>
    <w:rsid w:val="00C8196B"/>
    <w:rsid w:val="00C82975"/>
    <w:rsid w:val="00C855BA"/>
    <w:rsid w:val="00C85D3C"/>
    <w:rsid w:val="00C87005"/>
    <w:rsid w:val="00C93520"/>
    <w:rsid w:val="00C9356E"/>
    <w:rsid w:val="00C938F4"/>
    <w:rsid w:val="00C93A61"/>
    <w:rsid w:val="00CA52C3"/>
    <w:rsid w:val="00CA5FB0"/>
    <w:rsid w:val="00CA682C"/>
    <w:rsid w:val="00CA6E8C"/>
    <w:rsid w:val="00CA7703"/>
    <w:rsid w:val="00CA7F49"/>
    <w:rsid w:val="00CB1D27"/>
    <w:rsid w:val="00CB4820"/>
    <w:rsid w:val="00CB61A5"/>
    <w:rsid w:val="00CB689F"/>
    <w:rsid w:val="00CB6A02"/>
    <w:rsid w:val="00CB6A88"/>
    <w:rsid w:val="00CC026B"/>
    <w:rsid w:val="00CC18AC"/>
    <w:rsid w:val="00CC2024"/>
    <w:rsid w:val="00CC40D9"/>
    <w:rsid w:val="00CC4DB7"/>
    <w:rsid w:val="00CC4EBA"/>
    <w:rsid w:val="00CC65F6"/>
    <w:rsid w:val="00CC744B"/>
    <w:rsid w:val="00CD6E33"/>
    <w:rsid w:val="00CD72F6"/>
    <w:rsid w:val="00CD7DD1"/>
    <w:rsid w:val="00CE0D22"/>
    <w:rsid w:val="00CE0FD6"/>
    <w:rsid w:val="00CE2002"/>
    <w:rsid w:val="00CE2D6D"/>
    <w:rsid w:val="00CE2FAD"/>
    <w:rsid w:val="00CE3DA6"/>
    <w:rsid w:val="00CE6670"/>
    <w:rsid w:val="00CE7538"/>
    <w:rsid w:val="00CE7733"/>
    <w:rsid w:val="00CF0DEB"/>
    <w:rsid w:val="00CF0E67"/>
    <w:rsid w:val="00CF386F"/>
    <w:rsid w:val="00CF6052"/>
    <w:rsid w:val="00CF6D79"/>
    <w:rsid w:val="00CF7736"/>
    <w:rsid w:val="00CF7E99"/>
    <w:rsid w:val="00D0050A"/>
    <w:rsid w:val="00D04E80"/>
    <w:rsid w:val="00D05EB5"/>
    <w:rsid w:val="00D06E7A"/>
    <w:rsid w:val="00D07181"/>
    <w:rsid w:val="00D07902"/>
    <w:rsid w:val="00D10B43"/>
    <w:rsid w:val="00D11EDE"/>
    <w:rsid w:val="00D127E3"/>
    <w:rsid w:val="00D14498"/>
    <w:rsid w:val="00D148AF"/>
    <w:rsid w:val="00D14A6B"/>
    <w:rsid w:val="00D14BBA"/>
    <w:rsid w:val="00D152E5"/>
    <w:rsid w:val="00D20448"/>
    <w:rsid w:val="00D2145B"/>
    <w:rsid w:val="00D21743"/>
    <w:rsid w:val="00D22739"/>
    <w:rsid w:val="00D228D3"/>
    <w:rsid w:val="00D233AE"/>
    <w:rsid w:val="00D233CD"/>
    <w:rsid w:val="00D250AC"/>
    <w:rsid w:val="00D255C9"/>
    <w:rsid w:val="00D264C3"/>
    <w:rsid w:val="00D2728A"/>
    <w:rsid w:val="00D306B7"/>
    <w:rsid w:val="00D3072C"/>
    <w:rsid w:val="00D30BA7"/>
    <w:rsid w:val="00D332B3"/>
    <w:rsid w:val="00D33DF6"/>
    <w:rsid w:val="00D36220"/>
    <w:rsid w:val="00D3698B"/>
    <w:rsid w:val="00D410C1"/>
    <w:rsid w:val="00D4338F"/>
    <w:rsid w:val="00D43563"/>
    <w:rsid w:val="00D45240"/>
    <w:rsid w:val="00D50CA6"/>
    <w:rsid w:val="00D51C5D"/>
    <w:rsid w:val="00D52C9D"/>
    <w:rsid w:val="00D53663"/>
    <w:rsid w:val="00D53EBF"/>
    <w:rsid w:val="00D56897"/>
    <w:rsid w:val="00D603CF"/>
    <w:rsid w:val="00D608A4"/>
    <w:rsid w:val="00D6254A"/>
    <w:rsid w:val="00D62743"/>
    <w:rsid w:val="00D627CB"/>
    <w:rsid w:val="00D63115"/>
    <w:rsid w:val="00D64421"/>
    <w:rsid w:val="00D6464A"/>
    <w:rsid w:val="00D64F6F"/>
    <w:rsid w:val="00D667A1"/>
    <w:rsid w:val="00D73CD1"/>
    <w:rsid w:val="00D74A96"/>
    <w:rsid w:val="00D76EB2"/>
    <w:rsid w:val="00D80EEC"/>
    <w:rsid w:val="00D827C4"/>
    <w:rsid w:val="00D83C8D"/>
    <w:rsid w:val="00D84800"/>
    <w:rsid w:val="00D86790"/>
    <w:rsid w:val="00D90258"/>
    <w:rsid w:val="00D9066B"/>
    <w:rsid w:val="00D9086F"/>
    <w:rsid w:val="00D90EFD"/>
    <w:rsid w:val="00D9566A"/>
    <w:rsid w:val="00D95714"/>
    <w:rsid w:val="00D96707"/>
    <w:rsid w:val="00DA01D1"/>
    <w:rsid w:val="00DA03C4"/>
    <w:rsid w:val="00DA14CA"/>
    <w:rsid w:val="00DA172C"/>
    <w:rsid w:val="00DA27F4"/>
    <w:rsid w:val="00DA2BA9"/>
    <w:rsid w:val="00DA31EA"/>
    <w:rsid w:val="00DA51F6"/>
    <w:rsid w:val="00DA5851"/>
    <w:rsid w:val="00DA6573"/>
    <w:rsid w:val="00DA6D0B"/>
    <w:rsid w:val="00DB0F76"/>
    <w:rsid w:val="00DB4AAA"/>
    <w:rsid w:val="00DB509D"/>
    <w:rsid w:val="00DB52C0"/>
    <w:rsid w:val="00DB5869"/>
    <w:rsid w:val="00DB5A08"/>
    <w:rsid w:val="00DB7BA0"/>
    <w:rsid w:val="00DC01FD"/>
    <w:rsid w:val="00DC0A7D"/>
    <w:rsid w:val="00DC0CEE"/>
    <w:rsid w:val="00DC15CA"/>
    <w:rsid w:val="00DC1B57"/>
    <w:rsid w:val="00DC4819"/>
    <w:rsid w:val="00DC494D"/>
    <w:rsid w:val="00DC7305"/>
    <w:rsid w:val="00DD0D45"/>
    <w:rsid w:val="00DD19AB"/>
    <w:rsid w:val="00DD2AFE"/>
    <w:rsid w:val="00DD3CA7"/>
    <w:rsid w:val="00DD3CF8"/>
    <w:rsid w:val="00DD40D2"/>
    <w:rsid w:val="00DD61C3"/>
    <w:rsid w:val="00DE0547"/>
    <w:rsid w:val="00DE1FDD"/>
    <w:rsid w:val="00DE23AE"/>
    <w:rsid w:val="00DE29FE"/>
    <w:rsid w:val="00DE3438"/>
    <w:rsid w:val="00DE3D6C"/>
    <w:rsid w:val="00DE478E"/>
    <w:rsid w:val="00DE5DFB"/>
    <w:rsid w:val="00DE63D4"/>
    <w:rsid w:val="00DF04FF"/>
    <w:rsid w:val="00DF1653"/>
    <w:rsid w:val="00DF2B13"/>
    <w:rsid w:val="00DF3015"/>
    <w:rsid w:val="00E002CF"/>
    <w:rsid w:val="00E006EA"/>
    <w:rsid w:val="00E01564"/>
    <w:rsid w:val="00E01740"/>
    <w:rsid w:val="00E02BEE"/>
    <w:rsid w:val="00E02DC1"/>
    <w:rsid w:val="00E03200"/>
    <w:rsid w:val="00E03E15"/>
    <w:rsid w:val="00E03E1A"/>
    <w:rsid w:val="00E04358"/>
    <w:rsid w:val="00E05D07"/>
    <w:rsid w:val="00E05D4E"/>
    <w:rsid w:val="00E077E1"/>
    <w:rsid w:val="00E114A0"/>
    <w:rsid w:val="00E11D4F"/>
    <w:rsid w:val="00E128AB"/>
    <w:rsid w:val="00E13275"/>
    <w:rsid w:val="00E13F5B"/>
    <w:rsid w:val="00E15F98"/>
    <w:rsid w:val="00E16129"/>
    <w:rsid w:val="00E16B3E"/>
    <w:rsid w:val="00E209AF"/>
    <w:rsid w:val="00E216F3"/>
    <w:rsid w:val="00E2180E"/>
    <w:rsid w:val="00E21C67"/>
    <w:rsid w:val="00E2533F"/>
    <w:rsid w:val="00E31FC2"/>
    <w:rsid w:val="00E32C5E"/>
    <w:rsid w:val="00E331B2"/>
    <w:rsid w:val="00E33C0A"/>
    <w:rsid w:val="00E33C8C"/>
    <w:rsid w:val="00E34B5A"/>
    <w:rsid w:val="00E357BF"/>
    <w:rsid w:val="00E40034"/>
    <w:rsid w:val="00E41246"/>
    <w:rsid w:val="00E43F66"/>
    <w:rsid w:val="00E44BDE"/>
    <w:rsid w:val="00E45EE6"/>
    <w:rsid w:val="00E45F78"/>
    <w:rsid w:val="00E467E7"/>
    <w:rsid w:val="00E5143D"/>
    <w:rsid w:val="00E52235"/>
    <w:rsid w:val="00E52785"/>
    <w:rsid w:val="00E53775"/>
    <w:rsid w:val="00E62FB2"/>
    <w:rsid w:val="00E66456"/>
    <w:rsid w:val="00E67A9B"/>
    <w:rsid w:val="00E73D6C"/>
    <w:rsid w:val="00E744F1"/>
    <w:rsid w:val="00E75FC7"/>
    <w:rsid w:val="00E76594"/>
    <w:rsid w:val="00E766FC"/>
    <w:rsid w:val="00E76A49"/>
    <w:rsid w:val="00E76E87"/>
    <w:rsid w:val="00E83B86"/>
    <w:rsid w:val="00E83E4B"/>
    <w:rsid w:val="00E85721"/>
    <w:rsid w:val="00E872DC"/>
    <w:rsid w:val="00E87464"/>
    <w:rsid w:val="00E8747C"/>
    <w:rsid w:val="00E9076D"/>
    <w:rsid w:val="00E90A76"/>
    <w:rsid w:val="00E91F4A"/>
    <w:rsid w:val="00E924A9"/>
    <w:rsid w:val="00E92DBF"/>
    <w:rsid w:val="00E93000"/>
    <w:rsid w:val="00E95980"/>
    <w:rsid w:val="00E963C6"/>
    <w:rsid w:val="00E9707D"/>
    <w:rsid w:val="00E97C06"/>
    <w:rsid w:val="00E97E6E"/>
    <w:rsid w:val="00EA2513"/>
    <w:rsid w:val="00EA3A92"/>
    <w:rsid w:val="00EA5CA3"/>
    <w:rsid w:val="00EA5D83"/>
    <w:rsid w:val="00EA6AC0"/>
    <w:rsid w:val="00EA6D2B"/>
    <w:rsid w:val="00EA7D0D"/>
    <w:rsid w:val="00EB2525"/>
    <w:rsid w:val="00EB43A8"/>
    <w:rsid w:val="00EB645E"/>
    <w:rsid w:val="00EB698D"/>
    <w:rsid w:val="00EB7176"/>
    <w:rsid w:val="00EB7188"/>
    <w:rsid w:val="00EB7B2D"/>
    <w:rsid w:val="00EC00B9"/>
    <w:rsid w:val="00EC0DEC"/>
    <w:rsid w:val="00EC101A"/>
    <w:rsid w:val="00EC2507"/>
    <w:rsid w:val="00EC303D"/>
    <w:rsid w:val="00EC3120"/>
    <w:rsid w:val="00EC35EA"/>
    <w:rsid w:val="00EC7B68"/>
    <w:rsid w:val="00ED6E79"/>
    <w:rsid w:val="00ED74F5"/>
    <w:rsid w:val="00EE0394"/>
    <w:rsid w:val="00EE156B"/>
    <w:rsid w:val="00EE2241"/>
    <w:rsid w:val="00EE23A5"/>
    <w:rsid w:val="00EE3A3D"/>
    <w:rsid w:val="00EE3BBD"/>
    <w:rsid w:val="00EE4077"/>
    <w:rsid w:val="00EE4B21"/>
    <w:rsid w:val="00EE4B83"/>
    <w:rsid w:val="00EE6509"/>
    <w:rsid w:val="00EE7CDB"/>
    <w:rsid w:val="00EF0707"/>
    <w:rsid w:val="00EF4AEA"/>
    <w:rsid w:val="00EF4B58"/>
    <w:rsid w:val="00EF6CDA"/>
    <w:rsid w:val="00EF7BF3"/>
    <w:rsid w:val="00F0004E"/>
    <w:rsid w:val="00F023E2"/>
    <w:rsid w:val="00F044C9"/>
    <w:rsid w:val="00F06863"/>
    <w:rsid w:val="00F06BE5"/>
    <w:rsid w:val="00F070EA"/>
    <w:rsid w:val="00F07AAB"/>
    <w:rsid w:val="00F10DD9"/>
    <w:rsid w:val="00F114C6"/>
    <w:rsid w:val="00F124E7"/>
    <w:rsid w:val="00F12BBC"/>
    <w:rsid w:val="00F13C57"/>
    <w:rsid w:val="00F142A5"/>
    <w:rsid w:val="00F15D5D"/>
    <w:rsid w:val="00F178BE"/>
    <w:rsid w:val="00F207C0"/>
    <w:rsid w:val="00F23860"/>
    <w:rsid w:val="00F2487D"/>
    <w:rsid w:val="00F27E4C"/>
    <w:rsid w:val="00F31075"/>
    <w:rsid w:val="00F31EC5"/>
    <w:rsid w:val="00F32317"/>
    <w:rsid w:val="00F330A4"/>
    <w:rsid w:val="00F34123"/>
    <w:rsid w:val="00F34CCD"/>
    <w:rsid w:val="00F3719E"/>
    <w:rsid w:val="00F3746A"/>
    <w:rsid w:val="00F40BF7"/>
    <w:rsid w:val="00F41824"/>
    <w:rsid w:val="00F42C40"/>
    <w:rsid w:val="00F43C28"/>
    <w:rsid w:val="00F43E4B"/>
    <w:rsid w:val="00F44063"/>
    <w:rsid w:val="00F44601"/>
    <w:rsid w:val="00F449AB"/>
    <w:rsid w:val="00F46710"/>
    <w:rsid w:val="00F51391"/>
    <w:rsid w:val="00F54A22"/>
    <w:rsid w:val="00F550F8"/>
    <w:rsid w:val="00F56ACC"/>
    <w:rsid w:val="00F56D4B"/>
    <w:rsid w:val="00F57834"/>
    <w:rsid w:val="00F62213"/>
    <w:rsid w:val="00F6284E"/>
    <w:rsid w:val="00F65EF2"/>
    <w:rsid w:val="00F67D57"/>
    <w:rsid w:val="00F7086D"/>
    <w:rsid w:val="00F70B46"/>
    <w:rsid w:val="00F7101C"/>
    <w:rsid w:val="00F714BA"/>
    <w:rsid w:val="00F74257"/>
    <w:rsid w:val="00F765DE"/>
    <w:rsid w:val="00F77ED3"/>
    <w:rsid w:val="00F8253F"/>
    <w:rsid w:val="00F83A8B"/>
    <w:rsid w:val="00F868A6"/>
    <w:rsid w:val="00F86DAB"/>
    <w:rsid w:val="00F9200D"/>
    <w:rsid w:val="00F92C77"/>
    <w:rsid w:val="00F93F50"/>
    <w:rsid w:val="00FA257B"/>
    <w:rsid w:val="00FA282C"/>
    <w:rsid w:val="00FA327C"/>
    <w:rsid w:val="00FA33EC"/>
    <w:rsid w:val="00FA35EF"/>
    <w:rsid w:val="00FA3CF4"/>
    <w:rsid w:val="00FA620F"/>
    <w:rsid w:val="00FA64CF"/>
    <w:rsid w:val="00FA7CF4"/>
    <w:rsid w:val="00FB0E53"/>
    <w:rsid w:val="00FB3B08"/>
    <w:rsid w:val="00FB3FDE"/>
    <w:rsid w:val="00FB4815"/>
    <w:rsid w:val="00FB576F"/>
    <w:rsid w:val="00FB722F"/>
    <w:rsid w:val="00FC2A4C"/>
    <w:rsid w:val="00FC4AFE"/>
    <w:rsid w:val="00FC58EB"/>
    <w:rsid w:val="00FC6E38"/>
    <w:rsid w:val="00FC7132"/>
    <w:rsid w:val="00FC7182"/>
    <w:rsid w:val="00FD0D58"/>
    <w:rsid w:val="00FD0EFD"/>
    <w:rsid w:val="00FD3093"/>
    <w:rsid w:val="00FD4797"/>
    <w:rsid w:val="00FD4BA3"/>
    <w:rsid w:val="00FD5890"/>
    <w:rsid w:val="00FD5B9B"/>
    <w:rsid w:val="00FD6703"/>
    <w:rsid w:val="00FD7BEF"/>
    <w:rsid w:val="00FE347A"/>
    <w:rsid w:val="00FE3955"/>
    <w:rsid w:val="00FE4570"/>
    <w:rsid w:val="00FE457F"/>
    <w:rsid w:val="00FE475E"/>
    <w:rsid w:val="00FE5357"/>
    <w:rsid w:val="00FE7E0D"/>
    <w:rsid w:val="00FF0359"/>
    <w:rsid w:val="00FF0CCE"/>
    <w:rsid w:val="00FF21B4"/>
    <w:rsid w:val="00FF2A6F"/>
    <w:rsid w:val="00FF35F7"/>
    <w:rsid w:val="00FF3AA6"/>
    <w:rsid w:val="00FF48DE"/>
    <w:rsid w:val="00FF4932"/>
    <w:rsid w:val="00FF4D09"/>
    <w:rsid w:val="00FF5154"/>
    <w:rsid w:val="00FF6034"/>
    <w:rsid w:val="2D91923D"/>
    <w:rsid w:val="573A58E3"/>
    <w:rsid w:val="6F07D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88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Body Text 2" w:uiPriority="0"/>
    <w:lsdException w:name="Strong" w:uiPriority="22" w:qFormat="1"/>
    <w:lsdException w:name="Emphasis" w:uiPriority="2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C7"/>
    <w:rPr>
      <w:rFonts w:ascii="Calibri" w:hAnsi="Calibri"/>
    </w:rPr>
  </w:style>
  <w:style w:type="paragraph" w:styleId="Heading1">
    <w:name w:val="heading 1"/>
    <w:basedOn w:val="Normal"/>
    <w:link w:val="Heading1Char"/>
    <w:uiPriority w:val="9"/>
    <w:qFormat/>
    <w:rsid w:val="00C15FC7"/>
    <w:pPr>
      <w:keepNext/>
      <w:keepLines/>
      <w:spacing w:before="320" w:after="100"/>
      <w:contextualSpacing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C7"/>
    <w:pPr>
      <w:keepNext/>
      <w:keepLines/>
      <w:spacing w:before="60" w:after="40"/>
      <w:contextualSpacing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FC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15FC7"/>
    <w:pPr>
      <w:pBdr>
        <w:bottom w:val="single" w:sz="12" w:space="4" w:color="4472C4" w:themeColor="accent1"/>
      </w:pBdr>
      <w:spacing w:after="120"/>
      <w:contextualSpacing/>
    </w:pPr>
    <w:rPr>
      <w:rFonts w:eastAsiaTheme="majorEastAsia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15FC7"/>
    <w:rPr>
      <w:rFonts w:ascii="Calibri" w:eastAsiaTheme="majorEastAsia" w:hAnsi="Calibri" w:cstheme="majorBidi"/>
      <w:color w:val="2F549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C15FC7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15FC7"/>
    <w:rPr>
      <w:rFonts w:ascii="Calibri" w:eastAsiaTheme="majorEastAsia" w:hAnsi="Calibr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FC7"/>
    <w:rPr>
      <w:rFonts w:ascii="Calibri" w:eastAsiaTheme="majorEastAsia" w:hAnsi="Calibr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F549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F549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74B5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F549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2F549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766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5FC7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30C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E117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3E1175"/>
  </w:style>
  <w:style w:type="character" w:customStyle="1" w:styleId="eop">
    <w:name w:val="eop"/>
    <w:basedOn w:val="DefaultParagraphFont"/>
    <w:rsid w:val="003E1175"/>
  </w:style>
  <w:style w:type="character" w:customStyle="1" w:styleId="Hyperlink0">
    <w:name w:val="Hyperlink.0"/>
    <w:basedOn w:val="DefaultParagraphFont"/>
    <w:rsid w:val="004E49E5"/>
    <w:rPr>
      <w:rFonts w:ascii="Verdana" w:eastAsia="Verdana" w:hAnsi="Verdana" w:cs="Verdana"/>
      <w:outline w:val="0"/>
      <w:color w:val="0000FF"/>
      <w:sz w:val="19"/>
      <w:szCs w:val="19"/>
      <w:u w:val="single" w:color="0000FF"/>
    </w:rPr>
  </w:style>
  <w:style w:type="numbering" w:customStyle="1" w:styleId="ImportedStyle1">
    <w:name w:val="Imported Style 1"/>
    <w:rsid w:val="004E49E5"/>
    <w:pPr>
      <w:numPr>
        <w:numId w:val="3"/>
      </w:numPr>
    </w:pPr>
  </w:style>
  <w:style w:type="paragraph" w:customStyle="1" w:styleId="CompanyNameOne">
    <w:name w:val="Company Name One"/>
    <w:next w:val="Normal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40" w:line="220" w:lineRule="atLeas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en-AU"/>
    </w:rPr>
  </w:style>
  <w:style w:type="paragraph" w:customStyle="1" w:styleId="CompanyName">
    <w:name w:val="Company Name"/>
    <w:next w:val="Normal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40" w:line="220" w:lineRule="atLeast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en-AU"/>
    </w:rPr>
  </w:style>
  <w:style w:type="paragraph" w:customStyle="1" w:styleId="JobTitle">
    <w:name w:val="Job Title"/>
    <w:next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spacing w:after="40" w:line="220" w:lineRule="atLeast"/>
    </w:pPr>
    <w:rPr>
      <w:rFonts w:ascii="Arial" w:eastAsia="Arial Unicode MS" w:hAnsi="Arial" w:cs="Arial Unicode MS"/>
      <w:b/>
      <w:bCs/>
      <w:color w:val="000000"/>
      <w:spacing w:val="-10"/>
      <w:sz w:val="20"/>
      <w:szCs w:val="20"/>
      <w:u w:color="000000"/>
      <w:bdr w:val="nil"/>
      <w:lang w:eastAsia="en-AU"/>
    </w:rPr>
  </w:style>
  <w:style w:type="paragraph" w:customStyle="1" w:styleId="Achievement">
    <w:name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spacing w:after="60" w:line="220" w:lineRule="atLeas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en-AU"/>
    </w:rPr>
  </w:style>
  <w:style w:type="numbering" w:customStyle="1" w:styleId="ImportedStyle2">
    <w:name w:val="Imported Style 2"/>
    <w:rsid w:val="004E49E5"/>
    <w:pPr>
      <w:numPr>
        <w:numId w:val="4"/>
      </w:numPr>
    </w:pPr>
  </w:style>
  <w:style w:type="numbering" w:customStyle="1" w:styleId="ImportedStyle3">
    <w:name w:val="Imported Style 3"/>
    <w:rsid w:val="004E49E5"/>
    <w:pPr>
      <w:numPr>
        <w:numId w:val="5"/>
      </w:numPr>
    </w:pPr>
  </w:style>
  <w:style w:type="paragraph" w:customStyle="1" w:styleId="Institution">
    <w:name w:val="Institution"/>
    <w:next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60" w:line="220" w:lineRule="atLeast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en-AU"/>
    </w:rPr>
  </w:style>
  <w:style w:type="paragraph" w:styleId="NormalWeb">
    <w:name w:val="Normal (Web)"/>
    <w:basedOn w:val="Normal"/>
    <w:uiPriority w:val="99"/>
    <w:unhideWhenUsed/>
    <w:rsid w:val="00B31FB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B31FB5"/>
    <w:rPr>
      <w:b/>
      <w:bCs/>
    </w:rPr>
  </w:style>
  <w:style w:type="character" w:styleId="Emphasis">
    <w:name w:val="Emphasis"/>
    <w:basedOn w:val="DefaultParagraphFont"/>
    <w:uiPriority w:val="20"/>
    <w:qFormat/>
    <w:rsid w:val="003658AE"/>
    <w:rPr>
      <w:i/>
      <w:iCs/>
    </w:rPr>
  </w:style>
  <w:style w:type="paragraph" w:customStyle="1" w:styleId="Default">
    <w:name w:val="Default"/>
    <w:rsid w:val="00144C9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rsid w:val="00674F86"/>
    <w:pPr>
      <w:suppressAutoHyphens/>
      <w:spacing w:after="120" w:line="480" w:lineRule="auto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674F86"/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character" w:customStyle="1" w:styleId="subhead1">
    <w:name w:val="subhead1"/>
    <w:rsid w:val="00EF7BF3"/>
    <w:rPr>
      <w:rFonts w:ascii="Arial" w:hAnsi="Arial" w:cs="Arial" w:hint="default"/>
      <w:b/>
      <w:bCs/>
      <w:color w:val="333399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Body Text 2" w:uiPriority="0"/>
    <w:lsdException w:name="Strong" w:uiPriority="22" w:qFormat="1"/>
    <w:lsdException w:name="Emphasis" w:uiPriority="2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C7"/>
    <w:rPr>
      <w:rFonts w:ascii="Calibri" w:hAnsi="Calibri"/>
    </w:rPr>
  </w:style>
  <w:style w:type="paragraph" w:styleId="Heading1">
    <w:name w:val="heading 1"/>
    <w:basedOn w:val="Normal"/>
    <w:link w:val="Heading1Char"/>
    <w:uiPriority w:val="9"/>
    <w:qFormat/>
    <w:rsid w:val="00C15FC7"/>
    <w:pPr>
      <w:keepNext/>
      <w:keepLines/>
      <w:spacing w:before="320" w:after="100"/>
      <w:contextualSpacing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C7"/>
    <w:pPr>
      <w:keepNext/>
      <w:keepLines/>
      <w:spacing w:before="60" w:after="40"/>
      <w:contextualSpacing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FC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9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15FC7"/>
    <w:pPr>
      <w:pBdr>
        <w:bottom w:val="single" w:sz="12" w:space="4" w:color="4472C4" w:themeColor="accent1"/>
      </w:pBdr>
      <w:spacing w:after="120"/>
      <w:contextualSpacing/>
    </w:pPr>
    <w:rPr>
      <w:rFonts w:eastAsiaTheme="majorEastAsia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15FC7"/>
    <w:rPr>
      <w:rFonts w:ascii="Calibri" w:eastAsiaTheme="majorEastAsia" w:hAnsi="Calibri" w:cstheme="majorBidi"/>
      <w:color w:val="2F549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C15FC7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15FC7"/>
    <w:rPr>
      <w:rFonts w:ascii="Calibri" w:eastAsiaTheme="majorEastAsia" w:hAnsi="Calibr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FC7"/>
    <w:rPr>
      <w:rFonts w:ascii="Calibri" w:eastAsiaTheme="majorEastAsia" w:hAnsi="Calibr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F549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F549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74B5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F549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2F549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nhideWhenUsed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766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5FC7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30C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E117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3E1175"/>
  </w:style>
  <w:style w:type="character" w:customStyle="1" w:styleId="eop">
    <w:name w:val="eop"/>
    <w:basedOn w:val="DefaultParagraphFont"/>
    <w:rsid w:val="003E1175"/>
  </w:style>
  <w:style w:type="character" w:customStyle="1" w:styleId="Hyperlink0">
    <w:name w:val="Hyperlink.0"/>
    <w:basedOn w:val="DefaultParagraphFont"/>
    <w:rsid w:val="004E49E5"/>
    <w:rPr>
      <w:rFonts w:ascii="Verdana" w:eastAsia="Verdana" w:hAnsi="Verdana" w:cs="Verdana"/>
      <w:outline w:val="0"/>
      <w:color w:val="0000FF"/>
      <w:sz w:val="19"/>
      <w:szCs w:val="19"/>
      <w:u w:val="single" w:color="0000FF"/>
    </w:rPr>
  </w:style>
  <w:style w:type="numbering" w:customStyle="1" w:styleId="ImportedStyle1">
    <w:name w:val="Imported Style 1"/>
    <w:rsid w:val="004E49E5"/>
    <w:pPr>
      <w:numPr>
        <w:numId w:val="3"/>
      </w:numPr>
    </w:pPr>
  </w:style>
  <w:style w:type="paragraph" w:customStyle="1" w:styleId="CompanyNameOne">
    <w:name w:val="Company Name One"/>
    <w:next w:val="Normal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40" w:line="220" w:lineRule="atLeas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en-AU"/>
    </w:rPr>
  </w:style>
  <w:style w:type="paragraph" w:customStyle="1" w:styleId="CompanyName">
    <w:name w:val="Company Name"/>
    <w:next w:val="Normal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40" w:line="220" w:lineRule="atLeast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en-AU"/>
    </w:rPr>
  </w:style>
  <w:style w:type="paragraph" w:customStyle="1" w:styleId="JobTitle">
    <w:name w:val="Job Title"/>
    <w:next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spacing w:after="40" w:line="220" w:lineRule="atLeast"/>
    </w:pPr>
    <w:rPr>
      <w:rFonts w:ascii="Arial" w:eastAsia="Arial Unicode MS" w:hAnsi="Arial" w:cs="Arial Unicode MS"/>
      <w:b/>
      <w:bCs/>
      <w:color w:val="000000"/>
      <w:spacing w:val="-10"/>
      <w:sz w:val="20"/>
      <w:szCs w:val="20"/>
      <w:u w:color="000000"/>
      <w:bdr w:val="nil"/>
      <w:lang w:eastAsia="en-AU"/>
    </w:rPr>
  </w:style>
  <w:style w:type="paragraph" w:customStyle="1" w:styleId="Achievement">
    <w:name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spacing w:after="60" w:line="220" w:lineRule="atLeast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en-AU"/>
    </w:rPr>
  </w:style>
  <w:style w:type="numbering" w:customStyle="1" w:styleId="ImportedStyle2">
    <w:name w:val="Imported Style 2"/>
    <w:rsid w:val="004E49E5"/>
    <w:pPr>
      <w:numPr>
        <w:numId w:val="4"/>
      </w:numPr>
    </w:pPr>
  </w:style>
  <w:style w:type="numbering" w:customStyle="1" w:styleId="ImportedStyle3">
    <w:name w:val="Imported Style 3"/>
    <w:rsid w:val="004E49E5"/>
    <w:pPr>
      <w:numPr>
        <w:numId w:val="5"/>
      </w:numPr>
    </w:pPr>
  </w:style>
  <w:style w:type="paragraph" w:customStyle="1" w:styleId="Institution">
    <w:name w:val="Institution"/>
    <w:next w:val="Achievement"/>
    <w:rsid w:val="004E49E5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  <w:tab w:val="right" w:pos="6480"/>
      </w:tabs>
      <w:spacing w:before="220" w:after="60" w:line="220" w:lineRule="atLeast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  <w:lang w:eastAsia="en-AU"/>
    </w:rPr>
  </w:style>
  <w:style w:type="paragraph" w:styleId="NormalWeb">
    <w:name w:val="Normal (Web)"/>
    <w:basedOn w:val="Normal"/>
    <w:uiPriority w:val="99"/>
    <w:unhideWhenUsed/>
    <w:rsid w:val="00B31FB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B31FB5"/>
    <w:rPr>
      <w:b/>
      <w:bCs/>
    </w:rPr>
  </w:style>
  <w:style w:type="character" w:styleId="Emphasis">
    <w:name w:val="Emphasis"/>
    <w:basedOn w:val="DefaultParagraphFont"/>
    <w:uiPriority w:val="20"/>
    <w:qFormat/>
    <w:rsid w:val="003658AE"/>
    <w:rPr>
      <w:i/>
      <w:iCs/>
    </w:rPr>
  </w:style>
  <w:style w:type="paragraph" w:customStyle="1" w:styleId="Default">
    <w:name w:val="Default"/>
    <w:rsid w:val="00144C9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rsid w:val="00674F86"/>
    <w:pPr>
      <w:suppressAutoHyphens/>
      <w:spacing w:after="120" w:line="480" w:lineRule="auto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674F86"/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character" w:customStyle="1" w:styleId="subhead1">
    <w:name w:val="subhead1"/>
    <w:rsid w:val="00EF7BF3"/>
    <w:rPr>
      <w:rFonts w:ascii="Arial" w:hAnsi="Arial" w:cs="Arial" w:hint="default"/>
      <w:b/>
      <w:bCs/>
      <w:color w:val="333399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110">
          <w:blockQuote w:val="1"/>
          <w:marLeft w:val="0"/>
          <w:marRight w:val="0"/>
          <w:marTop w:val="240"/>
          <w:marBottom w:val="240"/>
          <w:divBdr>
            <w:top w:val="none" w:sz="0" w:space="6" w:color="auto"/>
            <w:left w:val="single" w:sz="12" w:space="12" w:color="A3006F"/>
            <w:bottom w:val="none" w:sz="0" w:space="6" w:color="auto"/>
            <w:right w:val="none" w:sz="0" w:space="0" w:color="auto"/>
          </w:divBdr>
        </w:div>
      </w:divsChild>
    </w:div>
    <w:div w:id="12148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30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39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5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uma.tutej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h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090F97D924945BF7E587C60EF6ABB" ma:contentTypeVersion="12" ma:contentTypeDescription="Create a new document." ma:contentTypeScope="" ma:versionID="df88fb7a833bca105d948ccc24c08b11">
  <xsd:schema xmlns:xsd="http://www.w3.org/2001/XMLSchema" xmlns:xs="http://www.w3.org/2001/XMLSchema" xmlns:p="http://schemas.microsoft.com/office/2006/metadata/properties" xmlns:ns2="f36ed513-6e77-40c4-9e7e-dee358e642c9" xmlns:ns3="f6c3d7f2-5117-478b-bbf6-fd1e0e94f830" targetNamespace="http://schemas.microsoft.com/office/2006/metadata/properties" ma:root="true" ma:fieldsID="05e22345f65e77d12f0e10a16004710e" ns2:_="" ns3:_="">
    <xsd:import namespace="f36ed513-6e77-40c4-9e7e-dee358e642c9"/>
    <xsd:import namespace="f6c3d7f2-5117-478b-bbf6-fd1e0e94f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ed513-6e77-40c4-9e7e-dee358e64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3d7f2-5117-478b-bbf6-fd1e0e94f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C9D82-B931-447A-861E-11CC60D418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9D5DC6-D908-4C7E-A79F-857ADE571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ed513-6e77-40c4-9e7e-dee358e642c9"/>
    <ds:schemaRef ds:uri="f6c3d7f2-5117-478b-bbf6-fd1e0e94f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45983A-CF06-4D2D-8296-43A1E4524C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68760E-9C82-4CE0-8D10-924A708E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Pappas</dc:creator>
  <cp:lastModifiedBy>hp</cp:lastModifiedBy>
  <cp:revision>2</cp:revision>
  <cp:lastPrinted>2023-12-21T12:11:00Z</cp:lastPrinted>
  <dcterms:created xsi:type="dcterms:W3CDTF">2023-12-21T13:12:00Z</dcterms:created>
  <dcterms:modified xsi:type="dcterms:W3CDTF">2023-12-21T13:12:00Z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0x010100C0B090F97D924945BF7E587C60EF6ABB</vt:lpwstr>
  </property>
  <property fmtid="{D5CDD505-2E9C-101B-9397-08002B2CF9AE}" pid="3" name="Order">
    <vt:r8>728000</vt:r8>
  </property>
  <property fmtid="{D5CDD505-2E9C-101B-9397-08002B2CF9AE}" pid="4" name="MSIP_Label_24223873-78ff-4686-9930-457a4d381542_Enabled">
    <vt:lpwstr>true</vt:lpwstr>
  </property>
  <property fmtid="{D5CDD505-2E9C-101B-9397-08002B2CF9AE}" pid="5" name="MSIP_Label_24223873-78ff-4686-9930-457a4d381542_SetDate">
    <vt:lpwstr>2022-08-23T05:47:57Z</vt:lpwstr>
  </property>
  <property fmtid="{D5CDD505-2E9C-101B-9397-08002B2CF9AE}" pid="6" name="MSIP_Label_24223873-78ff-4686-9930-457a4d381542_Method">
    <vt:lpwstr>Standard</vt:lpwstr>
  </property>
  <property fmtid="{D5CDD505-2E9C-101B-9397-08002B2CF9AE}" pid="7" name="MSIP_Label_24223873-78ff-4686-9930-457a4d381542_Name">
    <vt:lpwstr>defa4170-0d19-0005-0004-bc88714345d2</vt:lpwstr>
  </property>
  <property fmtid="{D5CDD505-2E9C-101B-9397-08002B2CF9AE}" pid="8" name="MSIP_Label_24223873-78ff-4686-9930-457a4d381542_SiteId">
    <vt:lpwstr>909e9ea4-db38-41d6-aa7e-0a19249acc1e</vt:lpwstr>
  </property>
  <property fmtid="{D5CDD505-2E9C-101B-9397-08002B2CF9AE}" pid="9" name="MSIP_Label_24223873-78ff-4686-9930-457a4d381542_ActionId">
    <vt:lpwstr>32123735-62df-4285-a2d4-a7cb53a96598</vt:lpwstr>
  </property>
  <property fmtid="{D5CDD505-2E9C-101B-9397-08002B2CF9AE}" pid="10" name="MSIP_Label_24223873-78ff-4686-9930-457a4d381542_ContentBits">
    <vt:lpwstr>0</vt:lpwstr>
  </property>
</Properties>
</file>